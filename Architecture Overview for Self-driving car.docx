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C79AC" w14:textId="1707E4A1" w:rsidR="00B80A75" w:rsidRPr="00B80A75" w:rsidRDefault="00B80A75" w:rsidP="00B80A75">
      <w:pPr>
        <w:rPr>
          <w:b/>
          <w:bCs/>
        </w:rPr>
      </w:pPr>
    </w:p>
    <w:p w14:paraId="5E283C61" w14:textId="5B4F6315" w:rsidR="00771F16" w:rsidRDefault="00B80A75">
      <w:pPr>
        <w:pStyle w:val="Title"/>
      </w:pPr>
      <w:r>
        <w:t>Architecture Overview for Self-driving Car</w:t>
      </w:r>
    </w:p>
    <w:p w14:paraId="48A13479" w14:textId="4A4FF581" w:rsidR="00771F16" w:rsidRDefault="00B80A75">
      <w:pPr>
        <w:pStyle w:val="Heading1"/>
      </w:pPr>
      <w:r>
        <w:t>High level components</w:t>
      </w:r>
    </w:p>
    <w:p w14:paraId="7BEDB323" w14:textId="77777777" w:rsidR="00B80A75" w:rsidRPr="00B80A75" w:rsidRDefault="00B80A75" w:rsidP="00B80A75">
      <w:pPr>
        <w:numPr>
          <w:ilvl w:val="0"/>
          <w:numId w:val="27"/>
        </w:numPr>
        <w:rPr>
          <w:sz w:val="28"/>
          <w:szCs w:val="28"/>
        </w:rPr>
      </w:pPr>
      <w:r w:rsidRPr="00B80A75">
        <w:rPr>
          <w:b/>
          <w:bCs/>
          <w:sz w:val="28"/>
          <w:szCs w:val="28"/>
        </w:rPr>
        <w:t>ROS 2 Framework</w:t>
      </w:r>
      <w:r w:rsidRPr="00B80A75">
        <w:rPr>
          <w:sz w:val="28"/>
          <w:szCs w:val="28"/>
        </w:rPr>
        <w:t>: Modular nodes for sensor processing, fusion, control, and actuation.</w:t>
      </w:r>
    </w:p>
    <w:p w14:paraId="68FE361B" w14:textId="77777777" w:rsidR="00B80A75" w:rsidRPr="00B80A75" w:rsidRDefault="00B80A75" w:rsidP="00B80A75">
      <w:pPr>
        <w:numPr>
          <w:ilvl w:val="0"/>
          <w:numId w:val="27"/>
        </w:numPr>
        <w:rPr>
          <w:sz w:val="28"/>
          <w:szCs w:val="28"/>
        </w:rPr>
      </w:pPr>
      <w:r w:rsidRPr="00B80A75">
        <w:rPr>
          <w:b/>
          <w:bCs/>
          <w:sz w:val="28"/>
          <w:szCs w:val="28"/>
        </w:rPr>
        <w:t>Simulation</w:t>
      </w:r>
      <w:r w:rsidRPr="00B80A75">
        <w:rPr>
          <w:sz w:val="28"/>
          <w:szCs w:val="28"/>
        </w:rPr>
        <w:t>: Train in Gazebo/ROS 2 for safe, scalable RL training.</w:t>
      </w:r>
    </w:p>
    <w:p w14:paraId="7B6E9554" w14:textId="77777777" w:rsidR="00B80A75" w:rsidRPr="00B80A75" w:rsidRDefault="00B80A75" w:rsidP="00B80A75">
      <w:pPr>
        <w:numPr>
          <w:ilvl w:val="0"/>
          <w:numId w:val="27"/>
        </w:numPr>
        <w:rPr>
          <w:sz w:val="28"/>
          <w:szCs w:val="28"/>
        </w:rPr>
      </w:pPr>
      <w:r w:rsidRPr="00B80A75">
        <w:rPr>
          <w:b/>
          <w:bCs/>
          <w:sz w:val="28"/>
          <w:szCs w:val="28"/>
        </w:rPr>
        <w:t>Reinforcement Learning (RL)</w:t>
      </w:r>
      <w:r w:rsidRPr="00B80A75">
        <w:rPr>
          <w:sz w:val="28"/>
          <w:szCs w:val="28"/>
        </w:rPr>
        <w:t>: Replace regression with RL for dynamic decision-making.</w:t>
      </w:r>
    </w:p>
    <w:p w14:paraId="5C63AA74" w14:textId="77777777" w:rsidR="00B80A75" w:rsidRPr="00B80A75" w:rsidRDefault="00B80A75" w:rsidP="00B80A75">
      <w:pPr>
        <w:numPr>
          <w:ilvl w:val="0"/>
          <w:numId w:val="27"/>
        </w:numPr>
        <w:rPr>
          <w:sz w:val="28"/>
          <w:szCs w:val="28"/>
        </w:rPr>
      </w:pPr>
      <w:r w:rsidRPr="00B80A75">
        <w:rPr>
          <w:b/>
          <w:bCs/>
          <w:sz w:val="28"/>
          <w:szCs w:val="28"/>
        </w:rPr>
        <w:t>Sensor Fusion</w:t>
      </w:r>
      <w:r w:rsidRPr="00B80A75">
        <w:rPr>
          <w:sz w:val="28"/>
          <w:szCs w:val="28"/>
        </w:rPr>
        <w:t>: Combine LiDAR and camera data via separate ML models.</w:t>
      </w:r>
    </w:p>
    <w:p w14:paraId="768F168E" w14:textId="77777777" w:rsidR="00B80A75" w:rsidRPr="00B80A75" w:rsidRDefault="00B80A75" w:rsidP="00B80A75">
      <w:pPr>
        <w:numPr>
          <w:ilvl w:val="0"/>
          <w:numId w:val="27"/>
        </w:numPr>
        <w:rPr>
          <w:sz w:val="28"/>
          <w:szCs w:val="28"/>
        </w:rPr>
      </w:pPr>
      <w:r w:rsidRPr="00B80A75">
        <w:rPr>
          <w:b/>
          <w:bCs/>
          <w:sz w:val="28"/>
          <w:szCs w:val="28"/>
        </w:rPr>
        <w:t>Controller Unit</w:t>
      </w:r>
      <w:r w:rsidRPr="00B80A75">
        <w:rPr>
          <w:sz w:val="28"/>
          <w:szCs w:val="28"/>
        </w:rPr>
        <w:t>: ML-based decision node to fuse predictions and send actuator commands.</w:t>
      </w:r>
    </w:p>
    <w:p w14:paraId="6A612D6F" w14:textId="77777777" w:rsidR="00B80A75" w:rsidRPr="00B80A75" w:rsidRDefault="00B80A75" w:rsidP="00B80A75">
      <w:pPr>
        <w:rPr>
          <w:sz w:val="28"/>
          <w:szCs w:val="28"/>
        </w:rPr>
      </w:pPr>
      <w:r w:rsidRPr="00B80A75">
        <w:rPr>
          <w:sz w:val="28"/>
          <w:szCs w:val="28"/>
        </w:rPr>
        <w:pict w14:anchorId="0CE0F09F">
          <v:rect id="_x0000_i1049" style="width:0;height:.75pt" o:hralign="center" o:hrstd="t" o:hrnoshade="t" o:hr="t" fillcolor="#404040" stroked="f"/>
        </w:pict>
      </w:r>
    </w:p>
    <w:p w14:paraId="2D18F23D" w14:textId="77777777" w:rsidR="00B80A75" w:rsidRPr="00B80A75" w:rsidRDefault="00B80A75" w:rsidP="00B80A75">
      <w:pPr>
        <w:rPr>
          <w:b/>
          <w:bCs/>
          <w:sz w:val="28"/>
          <w:szCs w:val="28"/>
        </w:rPr>
      </w:pPr>
      <w:r w:rsidRPr="00B80A75">
        <w:rPr>
          <w:b/>
          <w:bCs/>
          <w:sz w:val="28"/>
          <w:szCs w:val="28"/>
        </w:rPr>
        <w:t>Step-by-Step Implementation</w:t>
      </w:r>
    </w:p>
    <w:p w14:paraId="3111CBC1" w14:textId="77777777" w:rsidR="00B80A75" w:rsidRPr="00B80A75" w:rsidRDefault="00B80A75" w:rsidP="00B80A75">
      <w:pPr>
        <w:rPr>
          <w:b/>
          <w:bCs/>
          <w:sz w:val="28"/>
          <w:szCs w:val="28"/>
        </w:rPr>
      </w:pPr>
      <w:r w:rsidRPr="00B80A75">
        <w:rPr>
          <w:b/>
          <w:bCs/>
          <w:sz w:val="28"/>
          <w:szCs w:val="28"/>
        </w:rPr>
        <w:t>1. Simulation Setup with ROS 2 and Gazebo</w:t>
      </w:r>
    </w:p>
    <w:p w14:paraId="12C26A6E" w14:textId="77777777" w:rsidR="00B80A75" w:rsidRPr="00B80A75" w:rsidRDefault="00B80A75" w:rsidP="00B80A75">
      <w:pPr>
        <w:numPr>
          <w:ilvl w:val="0"/>
          <w:numId w:val="28"/>
        </w:numPr>
        <w:rPr>
          <w:sz w:val="28"/>
          <w:szCs w:val="28"/>
        </w:rPr>
      </w:pPr>
      <w:r w:rsidRPr="00B80A75">
        <w:rPr>
          <w:b/>
          <w:bCs/>
          <w:sz w:val="28"/>
          <w:szCs w:val="28"/>
        </w:rPr>
        <w:t>Tools</w:t>
      </w:r>
      <w:r w:rsidRPr="00B80A75">
        <w:rPr>
          <w:sz w:val="28"/>
          <w:szCs w:val="28"/>
        </w:rPr>
        <w:t>:</w:t>
      </w:r>
    </w:p>
    <w:p w14:paraId="4779C418" w14:textId="77777777" w:rsidR="00B80A75" w:rsidRPr="00B80A75" w:rsidRDefault="00B80A75" w:rsidP="00B80A75">
      <w:pPr>
        <w:numPr>
          <w:ilvl w:val="1"/>
          <w:numId w:val="28"/>
        </w:numPr>
        <w:rPr>
          <w:sz w:val="28"/>
          <w:szCs w:val="28"/>
        </w:rPr>
      </w:pPr>
      <w:r w:rsidRPr="00B80A75">
        <w:rPr>
          <w:b/>
          <w:bCs/>
          <w:sz w:val="28"/>
          <w:szCs w:val="28"/>
        </w:rPr>
        <w:t>ROS 2 Humble</w:t>
      </w:r>
      <w:r w:rsidRPr="00B80A75">
        <w:rPr>
          <w:sz w:val="28"/>
          <w:szCs w:val="28"/>
        </w:rPr>
        <w:t> (optimized for Raspberry Pi 5).</w:t>
      </w:r>
    </w:p>
    <w:p w14:paraId="2564A729" w14:textId="77777777" w:rsidR="00B80A75" w:rsidRPr="00B80A75" w:rsidRDefault="00B80A75" w:rsidP="00B80A75">
      <w:pPr>
        <w:numPr>
          <w:ilvl w:val="1"/>
          <w:numId w:val="28"/>
        </w:numPr>
        <w:rPr>
          <w:sz w:val="28"/>
          <w:szCs w:val="28"/>
        </w:rPr>
      </w:pPr>
      <w:r w:rsidRPr="00B80A75">
        <w:rPr>
          <w:b/>
          <w:bCs/>
          <w:sz w:val="28"/>
          <w:szCs w:val="28"/>
        </w:rPr>
        <w:t>Gazebo Fortress</w:t>
      </w:r>
      <w:r w:rsidRPr="00B80A75">
        <w:rPr>
          <w:sz w:val="28"/>
          <w:szCs w:val="28"/>
        </w:rPr>
        <w:t> (ROS 2-compatible simulator).</w:t>
      </w:r>
    </w:p>
    <w:p w14:paraId="216D8C97" w14:textId="77777777" w:rsidR="00B80A75" w:rsidRPr="00B80A75" w:rsidRDefault="00B80A75" w:rsidP="00B80A75">
      <w:pPr>
        <w:numPr>
          <w:ilvl w:val="1"/>
          <w:numId w:val="28"/>
        </w:numPr>
        <w:rPr>
          <w:sz w:val="28"/>
          <w:szCs w:val="28"/>
        </w:rPr>
      </w:pPr>
      <w:r w:rsidRPr="00B80A75">
        <w:rPr>
          <w:b/>
          <w:bCs/>
          <w:sz w:val="28"/>
          <w:szCs w:val="28"/>
        </w:rPr>
        <w:t>TurtleBot4</w:t>
      </w:r>
      <w:r w:rsidRPr="00B80A75">
        <w:rPr>
          <w:sz w:val="28"/>
          <w:szCs w:val="28"/>
        </w:rPr>
        <w:t> or </w:t>
      </w:r>
      <w:r w:rsidRPr="00B80A75">
        <w:rPr>
          <w:b/>
          <w:bCs/>
          <w:sz w:val="28"/>
          <w:szCs w:val="28"/>
        </w:rPr>
        <w:t>AWS DeepRacer</w:t>
      </w:r>
      <w:r w:rsidRPr="00B80A75">
        <w:rPr>
          <w:sz w:val="28"/>
          <w:szCs w:val="28"/>
        </w:rPr>
        <w:t> as a simulated car model.</w:t>
      </w:r>
    </w:p>
    <w:p w14:paraId="02B73548" w14:textId="77777777" w:rsidR="00B80A75" w:rsidRPr="00B80A75" w:rsidRDefault="00B80A75" w:rsidP="00B80A75">
      <w:pPr>
        <w:numPr>
          <w:ilvl w:val="0"/>
          <w:numId w:val="28"/>
        </w:numPr>
        <w:rPr>
          <w:sz w:val="28"/>
          <w:szCs w:val="28"/>
        </w:rPr>
      </w:pPr>
      <w:r w:rsidRPr="00B80A75">
        <w:rPr>
          <w:b/>
          <w:bCs/>
          <w:sz w:val="28"/>
          <w:szCs w:val="28"/>
        </w:rPr>
        <w:t>Workflow</w:t>
      </w:r>
      <w:r w:rsidRPr="00B80A75">
        <w:rPr>
          <w:sz w:val="28"/>
          <w:szCs w:val="28"/>
        </w:rPr>
        <w:t>:</w:t>
      </w:r>
    </w:p>
    <w:p w14:paraId="4983B604" w14:textId="77777777" w:rsidR="00B80A75" w:rsidRPr="00B80A75" w:rsidRDefault="00B80A75" w:rsidP="00B80A75">
      <w:pPr>
        <w:numPr>
          <w:ilvl w:val="1"/>
          <w:numId w:val="29"/>
        </w:numPr>
        <w:rPr>
          <w:sz w:val="28"/>
          <w:szCs w:val="28"/>
        </w:rPr>
      </w:pPr>
      <w:r w:rsidRPr="00B80A75">
        <w:rPr>
          <w:sz w:val="28"/>
          <w:szCs w:val="28"/>
        </w:rPr>
        <w:t>Model the car, LiDAR, and camera in Gazebo.</w:t>
      </w:r>
    </w:p>
    <w:p w14:paraId="5CEA8D66" w14:textId="77777777" w:rsidR="00B80A75" w:rsidRPr="00B80A75" w:rsidRDefault="00B80A75" w:rsidP="00B80A75">
      <w:pPr>
        <w:numPr>
          <w:ilvl w:val="1"/>
          <w:numId w:val="29"/>
        </w:numPr>
        <w:rPr>
          <w:sz w:val="28"/>
          <w:szCs w:val="28"/>
        </w:rPr>
      </w:pPr>
      <w:r w:rsidRPr="00B80A75">
        <w:rPr>
          <w:sz w:val="28"/>
          <w:szCs w:val="28"/>
        </w:rPr>
        <w:t>Simulate environments (tracks, obstacles) for training.</w:t>
      </w:r>
    </w:p>
    <w:p w14:paraId="2D3F59A6" w14:textId="77777777" w:rsidR="00B80A75" w:rsidRPr="00B80A75" w:rsidRDefault="00B80A75" w:rsidP="00B80A75">
      <w:pPr>
        <w:numPr>
          <w:ilvl w:val="1"/>
          <w:numId w:val="29"/>
        </w:numPr>
        <w:rPr>
          <w:sz w:val="28"/>
          <w:szCs w:val="28"/>
        </w:rPr>
      </w:pPr>
      <w:r w:rsidRPr="00B80A75">
        <w:rPr>
          <w:sz w:val="28"/>
          <w:szCs w:val="28"/>
        </w:rPr>
        <w:t>Integrate ROS 2 nodes to mirror real-world hardware.</w:t>
      </w:r>
    </w:p>
    <w:p w14:paraId="725EF5BE" w14:textId="77777777" w:rsidR="00B80A75" w:rsidRPr="00B80A75" w:rsidRDefault="00B80A75" w:rsidP="00B80A75">
      <w:pPr>
        <w:rPr>
          <w:b/>
          <w:bCs/>
          <w:sz w:val="28"/>
          <w:szCs w:val="28"/>
        </w:rPr>
      </w:pPr>
      <w:r w:rsidRPr="00B80A75">
        <w:rPr>
          <w:b/>
          <w:bCs/>
          <w:sz w:val="28"/>
          <w:szCs w:val="28"/>
        </w:rPr>
        <w:t>2. Reinforcement Learning (RL) Training</w:t>
      </w:r>
    </w:p>
    <w:p w14:paraId="40065BF4" w14:textId="77777777" w:rsidR="00B80A75" w:rsidRPr="00B80A75" w:rsidRDefault="00B80A75" w:rsidP="00B80A75">
      <w:pPr>
        <w:numPr>
          <w:ilvl w:val="0"/>
          <w:numId w:val="30"/>
        </w:numPr>
        <w:rPr>
          <w:sz w:val="28"/>
          <w:szCs w:val="28"/>
        </w:rPr>
      </w:pPr>
      <w:r w:rsidRPr="00B80A75">
        <w:rPr>
          <w:b/>
          <w:bCs/>
          <w:sz w:val="28"/>
          <w:szCs w:val="28"/>
        </w:rPr>
        <w:lastRenderedPageBreak/>
        <w:t>Environment Design</w:t>
      </w:r>
      <w:r w:rsidRPr="00B80A75">
        <w:rPr>
          <w:sz w:val="28"/>
          <w:szCs w:val="28"/>
        </w:rPr>
        <w:t>:</w:t>
      </w:r>
    </w:p>
    <w:p w14:paraId="4F028910" w14:textId="77777777" w:rsidR="00B80A75" w:rsidRPr="00B80A75" w:rsidRDefault="00B80A75" w:rsidP="00B80A75">
      <w:pPr>
        <w:numPr>
          <w:ilvl w:val="1"/>
          <w:numId w:val="30"/>
        </w:numPr>
        <w:rPr>
          <w:sz w:val="28"/>
          <w:szCs w:val="28"/>
        </w:rPr>
      </w:pPr>
      <w:r w:rsidRPr="00B80A75">
        <w:rPr>
          <w:b/>
          <w:bCs/>
          <w:sz w:val="28"/>
          <w:szCs w:val="28"/>
        </w:rPr>
        <w:t>State Space</w:t>
      </w:r>
      <w:r w:rsidRPr="00B80A75">
        <w:rPr>
          <w:sz w:val="28"/>
          <w:szCs w:val="28"/>
        </w:rPr>
        <w:t>: LiDAR point cloud + camera frames (resized to 64x64 RGB) + IMU data.</w:t>
      </w:r>
    </w:p>
    <w:p w14:paraId="2F511A75" w14:textId="77777777" w:rsidR="00B80A75" w:rsidRPr="00B80A75" w:rsidRDefault="00B80A75" w:rsidP="00B80A75">
      <w:pPr>
        <w:numPr>
          <w:ilvl w:val="1"/>
          <w:numId w:val="30"/>
        </w:numPr>
        <w:rPr>
          <w:sz w:val="28"/>
          <w:szCs w:val="28"/>
        </w:rPr>
      </w:pPr>
      <w:r w:rsidRPr="00B80A75">
        <w:rPr>
          <w:b/>
          <w:bCs/>
          <w:sz w:val="28"/>
          <w:szCs w:val="28"/>
        </w:rPr>
        <w:t>Action Space</w:t>
      </w:r>
      <w:r w:rsidRPr="00B80A75">
        <w:rPr>
          <w:sz w:val="28"/>
          <w:szCs w:val="28"/>
        </w:rPr>
        <w:t>: Continuous outputs for speed (0–1) and steering angle (-30° to +30°).</w:t>
      </w:r>
    </w:p>
    <w:p w14:paraId="5570C6B4" w14:textId="77777777" w:rsidR="00B80A75" w:rsidRPr="00B80A75" w:rsidRDefault="00B80A75" w:rsidP="00B80A75">
      <w:pPr>
        <w:numPr>
          <w:ilvl w:val="1"/>
          <w:numId w:val="30"/>
        </w:numPr>
        <w:rPr>
          <w:sz w:val="28"/>
          <w:szCs w:val="28"/>
        </w:rPr>
      </w:pPr>
      <w:r w:rsidRPr="00B80A75">
        <w:rPr>
          <w:b/>
          <w:bCs/>
          <w:sz w:val="28"/>
          <w:szCs w:val="28"/>
        </w:rPr>
        <w:t>Reward Function</w:t>
      </w:r>
      <w:r w:rsidRPr="00B80A75">
        <w:rPr>
          <w:sz w:val="28"/>
          <w:szCs w:val="28"/>
        </w:rPr>
        <w:t>:</w:t>
      </w:r>
    </w:p>
    <w:p w14:paraId="6283DD2D" w14:textId="77777777" w:rsidR="00B80A75" w:rsidRPr="00B80A75" w:rsidRDefault="00B80A75" w:rsidP="00B80A75">
      <w:pPr>
        <w:numPr>
          <w:ilvl w:val="2"/>
          <w:numId w:val="30"/>
        </w:numPr>
        <w:rPr>
          <w:sz w:val="28"/>
          <w:szCs w:val="28"/>
        </w:rPr>
      </w:pPr>
      <w:r w:rsidRPr="00B80A75">
        <w:rPr>
          <w:sz w:val="28"/>
          <w:szCs w:val="28"/>
        </w:rPr>
        <w:t>+10 for forward progress.</w:t>
      </w:r>
    </w:p>
    <w:p w14:paraId="77C8F5DD" w14:textId="77777777" w:rsidR="00B80A75" w:rsidRPr="00B80A75" w:rsidRDefault="00B80A75" w:rsidP="00B80A75">
      <w:pPr>
        <w:numPr>
          <w:ilvl w:val="2"/>
          <w:numId w:val="30"/>
        </w:numPr>
        <w:rPr>
          <w:sz w:val="28"/>
          <w:szCs w:val="28"/>
        </w:rPr>
      </w:pPr>
      <w:r w:rsidRPr="00B80A75">
        <w:rPr>
          <w:sz w:val="28"/>
          <w:szCs w:val="28"/>
        </w:rPr>
        <w:t>-100 for collisions.</w:t>
      </w:r>
    </w:p>
    <w:p w14:paraId="738D1C6A" w14:textId="77777777" w:rsidR="00B80A75" w:rsidRPr="00B80A75" w:rsidRDefault="00B80A75" w:rsidP="00B80A75">
      <w:pPr>
        <w:numPr>
          <w:ilvl w:val="2"/>
          <w:numId w:val="30"/>
        </w:numPr>
        <w:rPr>
          <w:sz w:val="28"/>
          <w:szCs w:val="28"/>
        </w:rPr>
      </w:pPr>
      <w:r w:rsidRPr="00B80A75">
        <w:rPr>
          <w:sz w:val="28"/>
          <w:szCs w:val="28"/>
        </w:rPr>
        <w:t>-5 for near misses (LiDAR detects obstacles &lt; 30cm).</w:t>
      </w:r>
    </w:p>
    <w:p w14:paraId="0787F58A" w14:textId="77777777" w:rsidR="00B80A75" w:rsidRPr="00B80A75" w:rsidRDefault="00B80A75" w:rsidP="00B80A75">
      <w:pPr>
        <w:numPr>
          <w:ilvl w:val="2"/>
          <w:numId w:val="30"/>
        </w:numPr>
        <w:rPr>
          <w:sz w:val="28"/>
          <w:szCs w:val="28"/>
        </w:rPr>
      </w:pPr>
      <w:r w:rsidRPr="00B80A75">
        <w:rPr>
          <w:sz w:val="28"/>
          <w:szCs w:val="28"/>
        </w:rPr>
        <w:t>-2 for excessive steering (smoothness penalty).</w:t>
      </w:r>
    </w:p>
    <w:p w14:paraId="05E35952" w14:textId="77777777" w:rsidR="00B80A75" w:rsidRPr="00B80A75" w:rsidRDefault="00B80A75" w:rsidP="00B80A75">
      <w:pPr>
        <w:numPr>
          <w:ilvl w:val="0"/>
          <w:numId w:val="30"/>
        </w:numPr>
        <w:rPr>
          <w:sz w:val="28"/>
          <w:szCs w:val="28"/>
        </w:rPr>
      </w:pPr>
      <w:r w:rsidRPr="00B80A75">
        <w:rPr>
          <w:b/>
          <w:bCs/>
          <w:sz w:val="28"/>
          <w:szCs w:val="28"/>
        </w:rPr>
        <w:t>Algorithm</w:t>
      </w:r>
      <w:r w:rsidRPr="00B80A75">
        <w:rPr>
          <w:sz w:val="28"/>
          <w:szCs w:val="28"/>
        </w:rPr>
        <w:t>: Use </w:t>
      </w:r>
      <w:r w:rsidRPr="00B80A75">
        <w:rPr>
          <w:b/>
          <w:bCs/>
          <w:sz w:val="28"/>
          <w:szCs w:val="28"/>
        </w:rPr>
        <w:t>PPO (Stable Baselines3)</w:t>
      </w:r>
      <w:r w:rsidRPr="00B80A75">
        <w:rPr>
          <w:sz w:val="28"/>
          <w:szCs w:val="28"/>
        </w:rPr>
        <w:t> for continuous action spaces.</w:t>
      </w:r>
    </w:p>
    <w:p w14:paraId="7DE65C60" w14:textId="77777777" w:rsidR="00B80A75" w:rsidRPr="00B80A75" w:rsidRDefault="00B80A75" w:rsidP="00B80A75">
      <w:pPr>
        <w:numPr>
          <w:ilvl w:val="0"/>
          <w:numId w:val="30"/>
        </w:numPr>
        <w:rPr>
          <w:sz w:val="28"/>
          <w:szCs w:val="28"/>
        </w:rPr>
      </w:pPr>
      <w:r w:rsidRPr="00B80A75">
        <w:rPr>
          <w:b/>
          <w:bCs/>
          <w:sz w:val="28"/>
          <w:szCs w:val="28"/>
        </w:rPr>
        <w:t>Training Pipeline</w:t>
      </w:r>
      <w:r w:rsidRPr="00B80A75">
        <w:rPr>
          <w:sz w:val="28"/>
          <w:szCs w:val="28"/>
        </w:rPr>
        <w:t>:</w:t>
      </w:r>
    </w:p>
    <w:p w14:paraId="0972DAEB" w14:textId="77777777" w:rsidR="00B80A75" w:rsidRPr="00B80A75" w:rsidRDefault="00B80A75" w:rsidP="00B80A75">
      <w:pPr>
        <w:numPr>
          <w:ilvl w:val="1"/>
          <w:numId w:val="30"/>
        </w:numPr>
        <w:rPr>
          <w:sz w:val="28"/>
          <w:szCs w:val="28"/>
        </w:rPr>
      </w:pPr>
      <w:r w:rsidRPr="00B80A75">
        <w:rPr>
          <w:sz w:val="28"/>
          <w:szCs w:val="28"/>
        </w:rPr>
        <w:t>Train in simulation until the agent achieves &gt; 80% success rate on test tracks.</w:t>
      </w:r>
    </w:p>
    <w:p w14:paraId="16452F95" w14:textId="77777777" w:rsidR="00B80A75" w:rsidRPr="00B80A75" w:rsidRDefault="00B80A75" w:rsidP="00B80A75">
      <w:pPr>
        <w:numPr>
          <w:ilvl w:val="1"/>
          <w:numId w:val="30"/>
        </w:numPr>
        <w:rPr>
          <w:sz w:val="28"/>
          <w:szCs w:val="28"/>
        </w:rPr>
      </w:pPr>
      <w:r w:rsidRPr="00B80A75">
        <w:rPr>
          <w:sz w:val="28"/>
          <w:szCs w:val="28"/>
        </w:rPr>
        <w:t>Transfer learning to the physical car with domain adaptation.</w:t>
      </w:r>
    </w:p>
    <w:p w14:paraId="773F222B" w14:textId="77777777" w:rsidR="00B80A75" w:rsidRPr="00B80A75" w:rsidRDefault="00B80A75" w:rsidP="00B80A75">
      <w:pPr>
        <w:rPr>
          <w:b/>
          <w:bCs/>
          <w:sz w:val="28"/>
          <w:szCs w:val="28"/>
        </w:rPr>
      </w:pPr>
      <w:r w:rsidRPr="00B80A75">
        <w:rPr>
          <w:b/>
          <w:bCs/>
          <w:sz w:val="28"/>
          <w:szCs w:val="28"/>
        </w:rPr>
        <w:t>3. Sensor Fusion with LiDAR and Camera</w:t>
      </w:r>
    </w:p>
    <w:p w14:paraId="4C0ED0EB" w14:textId="77777777" w:rsidR="00B80A75" w:rsidRPr="00B80A75" w:rsidRDefault="00B80A75" w:rsidP="00B80A75">
      <w:pPr>
        <w:numPr>
          <w:ilvl w:val="0"/>
          <w:numId w:val="31"/>
        </w:numPr>
        <w:rPr>
          <w:sz w:val="28"/>
          <w:szCs w:val="28"/>
        </w:rPr>
      </w:pPr>
      <w:r w:rsidRPr="00B80A75">
        <w:rPr>
          <w:b/>
          <w:bCs/>
          <w:sz w:val="28"/>
          <w:szCs w:val="28"/>
        </w:rPr>
        <w:t>LiDAR Model</w:t>
      </w:r>
      <w:r w:rsidRPr="00B80A75">
        <w:rPr>
          <w:sz w:val="28"/>
          <w:szCs w:val="28"/>
        </w:rPr>
        <w:t>:</w:t>
      </w:r>
    </w:p>
    <w:p w14:paraId="6F71A69A" w14:textId="77777777" w:rsidR="00B80A75" w:rsidRPr="00B80A75" w:rsidRDefault="00B80A75" w:rsidP="00B80A75">
      <w:pPr>
        <w:numPr>
          <w:ilvl w:val="1"/>
          <w:numId w:val="31"/>
        </w:numPr>
        <w:rPr>
          <w:sz w:val="28"/>
          <w:szCs w:val="28"/>
        </w:rPr>
      </w:pPr>
      <w:r w:rsidRPr="00B80A75">
        <w:rPr>
          <w:b/>
          <w:bCs/>
          <w:sz w:val="28"/>
          <w:szCs w:val="28"/>
        </w:rPr>
        <w:t>Task</w:t>
      </w:r>
      <w:r w:rsidRPr="00B80A75">
        <w:rPr>
          <w:sz w:val="28"/>
          <w:szCs w:val="28"/>
        </w:rPr>
        <w:t>: Obstacle distance prediction (0–5m).</w:t>
      </w:r>
    </w:p>
    <w:p w14:paraId="76115CF9" w14:textId="77777777" w:rsidR="00B80A75" w:rsidRPr="00B80A75" w:rsidRDefault="00B80A75" w:rsidP="00B80A75">
      <w:pPr>
        <w:numPr>
          <w:ilvl w:val="1"/>
          <w:numId w:val="31"/>
        </w:numPr>
        <w:rPr>
          <w:sz w:val="28"/>
          <w:szCs w:val="28"/>
        </w:rPr>
      </w:pPr>
      <w:r w:rsidRPr="00B80A75">
        <w:rPr>
          <w:b/>
          <w:bCs/>
          <w:sz w:val="28"/>
          <w:szCs w:val="28"/>
        </w:rPr>
        <w:t>Model</w:t>
      </w:r>
      <w:r w:rsidRPr="00B80A75">
        <w:rPr>
          <w:sz w:val="28"/>
          <w:szCs w:val="28"/>
        </w:rPr>
        <w:t>: Lightweight CNN (e.g., </w:t>
      </w:r>
      <w:r w:rsidRPr="00B80A75">
        <w:rPr>
          <w:b/>
          <w:bCs/>
          <w:sz w:val="28"/>
          <w:szCs w:val="28"/>
        </w:rPr>
        <w:t>MobileNetV3</w:t>
      </w:r>
      <w:r w:rsidRPr="00B80A75">
        <w:rPr>
          <w:sz w:val="28"/>
          <w:szCs w:val="28"/>
        </w:rPr>
        <w:t> with regression head).</w:t>
      </w:r>
    </w:p>
    <w:p w14:paraId="1328C68E" w14:textId="77777777" w:rsidR="00B80A75" w:rsidRPr="00B80A75" w:rsidRDefault="00B80A75" w:rsidP="00B80A75">
      <w:pPr>
        <w:numPr>
          <w:ilvl w:val="1"/>
          <w:numId w:val="31"/>
        </w:numPr>
        <w:rPr>
          <w:sz w:val="28"/>
          <w:szCs w:val="28"/>
        </w:rPr>
      </w:pPr>
      <w:r w:rsidRPr="00B80A75">
        <w:rPr>
          <w:b/>
          <w:bCs/>
          <w:sz w:val="28"/>
          <w:szCs w:val="28"/>
        </w:rPr>
        <w:t>Input</w:t>
      </w:r>
      <w:r w:rsidRPr="00B80A75">
        <w:rPr>
          <w:sz w:val="28"/>
          <w:szCs w:val="28"/>
        </w:rPr>
        <w:t>: 360° LiDAR scan (1D array of 360 distance values).</w:t>
      </w:r>
    </w:p>
    <w:p w14:paraId="1E55E013" w14:textId="77777777" w:rsidR="00B80A75" w:rsidRPr="00B80A75" w:rsidRDefault="00B80A75" w:rsidP="00B80A75">
      <w:pPr>
        <w:numPr>
          <w:ilvl w:val="1"/>
          <w:numId w:val="31"/>
        </w:numPr>
        <w:rPr>
          <w:sz w:val="28"/>
          <w:szCs w:val="28"/>
        </w:rPr>
      </w:pPr>
      <w:r w:rsidRPr="00B80A75">
        <w:rPr>
          <w:b/>
          <w:bCs/>
          <w:sz w:val="28"/>
          <w:szCs w:val="28"/>
        </w:rPr>
        <w:t>Output</w:t>
      </w:r>
      <w:r w:rsidRPr="00B80A75">
        <w:rPr>
          <w:sz w:val="28"/>
          <w:szCs w:val="28"/>
        </w:rPr>
        <w:t>: Closest obstacle distance in 8 angular sectors (e.g., 45° each).</w:t>
      </w:r>
    </w:p>
    <w:p w14:paraId="5F81EC00" w14:textId="77777777" w:rsidR="00B80A75" w:rsidRPr="00B80A75" w:rsidRDefault="00B80A75" w:rsidP="00B80A75">
      <w:pPr>
        <w:numPr>
          <w:ilvl w:val="0"/>
          <w:numId w:val="31"/>
        </w:numPr>
        <w:rPr>
          <w:sz w:val="28"/>
          <w:szCs w:val="28"/>
        </w:rPr>
      </w:pPr>
      <w:r w:rsidRPr="00B80A75">
        <w:rPr>
          <w:b/>
          <w:bCs/>
          <w:sz w:val="28"/>
          <w:szCs w:val="28"/>
        </w:rPr>
        <w:t>Camera Model</w:t>
      </w:r>
      <w:r w:rsidRPr="00B80A75">
        <w:rPr>
          <w:sz w:val="28"/>
          <w:szCs w:val="28"/>
        </w:rPr>
        <w:t>:</w:t>
      </w:r>
    </w:p>
    <w:p w14:paraId="1647B78F" w14:textId="77777777" w:rsidR="00B80A75" w:rsidRPr="00B80A75" w:rsidRDefault="00B80A75" w:rsidP="00B80A75">
      <w:pPr>
        <w:numPr>
          <w:ilvl w:val="1"/>
          <w:numId w:val="31"/>
        </w:numPr>
        <w:rPr>
          <w:sz w:val="28"/>
          <w:szCs w:val="28"/>
        </w:rPr>
      </w:pPr>
      <w:r w:rsidRPr="00B80A75">
        <w:rPr>
          <w:b/>
          <w:bCs/>
          <w:sz w:val="28"/>
          <w:szCs w:val="28"/>
        </w:rPr>
        <w:t>Task</w:t>
      </w:r>
      <w:r w:rsidRPr="00B80A75">
        <w:rPr>
          <w:sz w:val="28"/>
          <w:szCs w:val="28"/>
        </w:rPr>
        <w:t>: Object detection (cars, pedestrians) and lane segmentation.</w:t>
      </w:r>
    </w:p>
    <w:p w14:paraId="5859B094" w14:textId="77777777" w:rsidR="00B80A75" w:rsidRPr="00B80A75" w:rsidRDefault="00B80A75" w:rsidP="00B80A75">
      <w:pPr>
        <w:numPr>
          <w:ilvl w:val="1"/>
          <w:numId w:val="31"/>
        </w:numPr>
        <w:rPr>
          <w:sz w:val="28"/>
          <w:szCs w:val="28"/>
        </w:rPr>
      </w:pPr>
      <w:r w:rsidRPr="00B80A75">
        <w:rPr>
          <w:b/>
          <w:bCs/>
          <w:sz w:val="28"/>
          <w:szCs w:val="28"/>
        </w:rPr>
        <w:t>Model</w:t>
      </w:r>
      <w:r w:rsidRPr="00B80A75">
        <w:rPr>
          <w:sz w:val="28"/>
          <w:szCs w:val="28"/>
        </w:rPr>
        <w:t>: </w:t>
      </w:r>
      <w:r w:rsidRPr="00B80A75">
        <w:rPr>
          <w:b/>
          <w:bCs/>
          <w:sz w:val="28"/>
          <w:szCs w:val="28"/>
        </w:rPr>
        <w:t>YOLOv8n</w:t>
      </w:r>
      <w:r w:rsidRPr="00B80A75">
        <w:rPr>
          <w:sz w:val="28"/>
          <w:szCs w:val="28"/>
        </w:rPr>
        <w:t> (Nano version) for real-time inference.</w:t>
      </w:r>
    </w:p>
    <w:p w14:paraId="03D8107C" w14:textId="77777777" w:rsidR="00B80A75" w:rsidRPr="00B80A75" w:rsidRDefault="00B80A75" w:rsidP="00B80A75">
      <w:pPr>
        <w:numPr>
          <w:ilvl w:val="1"/>
          <w:numId w:val="31"/>
        </w:numPr>
        <w:rPr>
          <w:sz w:val="28"/>
          <w:szCs w:val="28"/>
        </w:rPr>
      </w:pPr>
      <w:r w:rsidRPr="00B80A75">
        <w:rPr>
          <w:b/>
          <w:bCs/>
          <w:sz w:val="28"/>
          <w:szCs w:val="28"/>
        </w:rPr>
        <w:t>Output</w:t>
      </w:r>
      <w:r w:rsidRPr="00B80A75">
        <w:rPr>
          <w:sz w:val="28"/>
          <w:szCs w:val="28"/>
        </w:rPr>
        <w:t>: Bounding boxes + lane boundaries (binary mask).</w:t>
      </w:r>
    </w:p>
    <w:p w14:paraId="12FD1C0C" w14:textId="77777777" w:rsidR="00B80A75" w:rsidRPr="00B80A75" w:rsidRDefault="00B80A75" w:rsidP="00B80A75">
      <w:pPr>
        <w:numPr>
          <w:ilvl w:val="0"/>
          <w:numId w:val="31"/>
        </w:numPr>
        <w:rPr>
          <w:sz w:val="28"/>
          <w:szCs w:val="28"/>
        </w:rPr>
      </w:pPr>
      <w:r w:rsidRPr="00B80A75">
        <w:rPr>
          <w:b/>
          <w:bCs/>
          <w:sz w:val="28"/>
          <w:szCs w:val="28"/>
        </w:rPr>
        <w:lastRenderedPageBreak/>
        <w:t>Fusion Strategy</w:t>
      </w:r>
      <w:r w:rsidRPr="00B80A75">
        <w:rPr>
          <w:sz w:val="28"/>
          <w:szCs w:val="28"/>
        </w:rPr>
        <w:t>:</w:t>
      </w:r>
    </w:p>
    <w:p w14:paraId="1329B847" w14:textId="77777777" w:rsidR="00B80A75" w:rsidRPr="00B80A75" w:rsidRDefault="00B80A75" w:rsidP="00B80A75">
      <w:pPr>
        <w:numPr>
          <w:ilvl w:val="1"/>
          <w:numId w:val="31"/>
        </w:numPr>
        <w:rPr>
          <w:sz w:val="28"/>
          <w:szCs w:val="28"/>
        </w:rPr>
      </w:pPr>
      <w:r w:rsidRPr="00B80A75">
        <w:rPr>
          <w:b/>
          <w:bCs/>
          <w:sz w:val="28"/>
          <w:szCs w:val="28"/>
        </w:rPr>
        <w:t>ROS 2 Node</w:t>
      </w:r>
      <w:r w:rsidRPr="00B80A75">
        <w:rPr>
          <w:sz w:val="28"/>
          <w:szCs w:val="28"/>
        </w:rPr>
        <w:t>: Subscribes to LiDAR and camera topics.</w:t>
      </w:r>
    </w:p>
    <w:p w14:paraId="428F2CF2" w14:textId="77777777" w:rsidR="00B80A75" w:rsidRPr="00B80A75" w:rsidRDefault="00B80A75" w:rsidP="00B80A75">
      <w:pPr>
        <w:numPr>
          <w:ilvl w:val="1"/>
          <w:numId w:val="31"/>
        </w:numPr>
        <w:rPr>
          <w:sz w:val="28"/>
          <w:szCs w:val="28"/>
        </w:rPr>
      </w:pPr>
      <w:r w:rsidRPr="00B80A75">
        <w:rPr>
          <w:b/>
          <w:bCs/>
          <w:sz w:val="28"/>
          <w:szCs w:val="28"/>
        </w:rPr>
        <w:t>Fusion Logic</w:t>
      </w:r>
      <w:r w:rsidRPr="00B80A75">
        <w:rPr>
          <w:sz w:val="28"/>
          <w:szCs w:val="28"/>
        </w:rPr>
        <w:t>:</w:t>
      </w:r>
    </w:p>
    <w:p w14:paraId="09BC1FC0" w14:textId="77777777" w:rsidR="00B80A75" w:rsidRPr="00B80A75" w:rsidRDefault="00B80A75" w:rsidP="00B80A75">
      <w:pPr>
        <w:numPr>
          <w:ilvl w:val="2"/>
          <w:numId w:val="31"/>
        </w:numPr>
        <w:rPr>
          <w:sz w:val="28"/>
          <w:szCs w:val="28"/>
        </w:rPr>
      </w:pPr>
      <w:r w:rsidRPr="00B80A75">
        <w:rPr>
          <w:sz w:val="28"/>
          <w:szCs w:val="28"/>
        </w:rPr>
        <w:t>If LiDAR detects obstacles &lt; 50cm, prioritize stopping.</w:t>
      </w:r>
    </w:p>
    <w:p w14:paraId="111AC871" w14:textId="77777777" w:rsidR="00B80A75" w:rsidRPr="00B80A75" w:rsidRDefault="00B80A75" w:rsidP="00B80A75">
      <w:pPr>
        <w:numPr>
          <w:ilvl w:val="2"/>
          <w:numId w:val="31"/>
        </w:numPr>
        <w:rPr>
          <w:sz w:val="28"/>
          <w:szCs w:val="28"/>
        </w:rPr>
      </w:pPr>
      <w:r w:rsidRPr="00B80A75">
        <w:rPr>
          <w:sz w:val="28"/>
          <w:szCs w:val="28"/>
        </w:rPr>
        <w:t>If camera detects lane drift, adjust steering.</w:t>
      </w:r>
    </w:p>
    <w:p w14:paraId="4B8859A9" w14:textId="77777777" w:rsidR="00B80A75" w:rsidRPr="00B80A75" w:rsidRDefault="00B80A75" w:rsidP="00B80A75">
      <w:pPr>
        <w:numPr>
          <w:ilvl w:val="2"/>
          <w:numId w:val="31"/>
        </w:numPr>
        <w:rPr>
          <w:sz w:val="28"/>
          <w:szCs w:val="28"/>
        </w:rPr>
      </w:pPr>
      <w:r w:rsidRPr="00B80A75">
        <w:rPr>
          <w:sz w:val="28"/>
          <w:szCs w:val="28"/>
        </w:rPr>
        <w:t>Use </w:t>
      </w:r>
      <w:r w:rsidRPr="00B80A75">
        <w:rPr>
          <w:b/>
          <w:bCs/>
          <w:sz w:val="28"/>
          <w:szCs w:val="28"/>
        </w:rPr>
        <w:t>confidence scores</w:t>
      </w:r>
      <w:r w:rsidRPr="00B80A75">
        <w:rPr>
          <w:sz w:val="28"/>
          <w:szCs w:val="28"/>
        </w:rPr>
        <w:t> from both models to resolve conflicts.</w:t>
      </w:r>
    </w:p>
    <w:p w14:paraId="48E49497" w14:textId="77777777" w:rsidR="00B80A75" w:rsidRPr="00B80A75" w:rsidRDefault="00B80A75" w:rsidP="00B80A75">
      <w:pPr>
        <w:rPr>
          <w:b/>
          <w:bCs/>
          <w:sz w:val="28"/>
          <w:szCs w:val="28"/>
        </w:rPr>
      </w:pPr>
      <w:r w:rsidRPr="00B80A75">
        <w:rPr>
          <w:b/>
          <w:bCs/>
          <w:sz w:val="28"/>
          <w:szCs w:val="28"/>
        </w:rPr>
        <w:t>4. Controller Unit (ML Decision Node)</w:t>
      </w:r>
    </w:p>
    <w:p w14:paraId="042549CA" w14:textId="77777777" w:rsidR="00B80A75" w:rsidRPr="00B80A75" w:rsidRDefault="00B80A75" w:rsidP="00B80A75">
      <w:pPr>
        <w:numPr>
          <w:ilvl w:val="0"/>
          <w:numId w:val="32"/>
        </w:numPr>
        <w:rPr>
          <w:sz w:val="28"/>
          <w:szCs w:val="28"/>
        </w:rPr>
      </w:pPr>
      <w:r w:rsidRPr="00B80A75">
        <w:rPr>
          <w:b/>
          <w:bCs/>
          <w:sz w:val="28"/>
          <w:szCs w:val="28"/>
        </w:rPr>
        <w:t>Model</w:t>
      </w:r>
      <w:r w:rsidRPr="00B80A75">
        <w:rPr>
          <w:sz w:val="28"/>
          <w:szCs w:val="28"/>
        </w:rPr>
        <w:t>: Small neural network (2-layer MLP) for real-time inference.</w:t>
      </w:r>
    </w:p>
    <w:p w14:paraId="258C7133" w14:textId="77777777" w:rsidR="00B80A75" w:rsidRPr="00B80A75" w:rsidRDefault="00B80A75" w:rsidP="00B80A75">
      <w:pPr>
        <w:numPr>
          <w:ilvl w:val="1"/>
          <w:numId w:val="32"/>
        </w:numPr>
        <w:rPr>
          <w:sz w:val="28"/>
          <w:szCs w:val="28"/>
        </w:rPr>
      </w:pPr>
      <w:r w:rsidRPr="00B80A75">
        <w:rPr>
          <w:b/>
          <w:bCs/>
          <w:sz w:val="28"/>
          <w:szCs w:val="28"/>
        </w:rPr>
        <w:t>Input</w:t>
      </w:r>
      <w:r w:rsidRPr="00B80A75">
        <w:rPr>
          <w:sz w:val="28"/>
          <w:szCs w:val="28"/>
        </w:rPr>
        <w:t>:</w:t>
      </w:r>
    </w:p>
    <w:p w14:paraId="17DF6874" w14:textId="77777777" w:rsidR="00B80A75" w:rsidRPr="00B80A75" w:rsidRDefault="00B80A75" w:rsidP="00B80A75">
      <w:pPr>
        <w:numPr>
          <w:ilvl w:val="2"/>
          <w:numId w:val="32"/>
        </w:numPr>
        <w:rPr>
          <w:sz w:val="28"/>
          <w:szCs w:val="28"/>
        </w:rPr>
      </w:pPr>
      <w:r w:rsidRPr="00B80A75">
        <w:rPr>
          <w:sz w:val="28"/>
          <w:szCs w:val="28"/>
        </w:rPr>
        <w:t>LiDAR sector distances (8 values).</w:t>
      </w:r>
    </w:p>
    <w:p w14:paraId="70B6E315" w14:textId="77777777" w:rsidR="00B80A75" w:rsidRPr="00B80A75" w:rsidRDefault="00B80A75" w:rsidP="00B80A75">
      <w:pPr>
        <w:numPr>
          <w:ilvl w:val="2"/>
          <w:numId w:val="32"/>
        </w:numPr>
        <w:rPr>
          <w:sz w:val="28"/>
          <w:szCs w:val="28"/>
        </w:rPr>
      </w:pPr>
      <w:r w:rsidRPr="00B80A75">
        <w:rPr>
          <w:sz w:val="28"/>
          <w:szCs w:val="28"/>
        </w:rPr>
        <w:t>Camera lane deviation score (0–1) + object proximity (0–1).</w:t>
      </w:r>
    </w:p>
    <w:p w14:paraId="33329EA1" w14:textId="77777777" w:rsidR="00B80A75" w:rsidRPr="00B80A75" w:rsidRDefault="00B80A75" w:rsidP="00B80A75">
      <w:pPr>
        <w:numPr>
          <w:ilvl w:val="1"/>
          <w:numId w:val="32"/>
        </w:numPr>
        <w:rPr>
          <w:sz w:val="28"/>
          <w:szCs w:val="28"/>
        </w:rPr>
      </w:pPr>
      <w:r w:rsidRPr="00B80A75">
        <w:rPr>
          <w:b/>
          <w:bCs/>
          <w:sz w:val="28"/>
          <w:szCs w:val="28"/>
        </w:rPr>
        <w:t>Output</w:t>
      </w:r>
      <w:r w:rsidRPr="00B80A75">
        <w:rPr>
          <w:sz w:val="28"/>
          <w:szCs w:val="28"/>
        </w:rPr>
        <w:t>: Speed (0–1) and steering angle (-1 to +1).</w:t>
      </w:r>
    </w:p>
    <w:p w14:paraId="37FC6606" w14:textId="77777777" w:rsidR="00B80A75" w:rsidRPr="00B80A75" w:rsidRDefault="00B80A75" w:rsidP="00B80A75">
      <w:pPr>
        <w:numPr>
          <w:ilvl w:val="0"/>
          <w:numId w:val="32"/>
        </w:numPr>
        <w:rPr>
          <w:sz w:val="28"/>
          <w:szCs w:val="28"/>
        </w:rPr>
      </w:pPr>
      <w:r w:rsidRPr="00B80A75">
        <w:rPr>
          <w:b/>
          <w:bCs/>
          <w:sz w:val="28"/>
          <w:szCs w:val="28"/>
        </w:rPr>
        <w:t>Training</w:t>
      </w:r>
      <w:r w:rsidRPr="00B80A75">
        <w:rPr>
          <w:sz w:val="28"/>
          <w:szCs w:val="28"/>
        </w:rPr>
        <w:t>:</w:t>
      </w:r>
    </w:p>
    <w:p w14:paraId="68E2BE5B" w14:textId="77777777" w:rsidR="00B80A75" w:rsidRPr="00B80A75" w:rsidRDefault="00B80A75" w:rsidP="00B80A75">
      <w:pPr>
        <w:numPr>
          <w:ilvl w:val="1"/>
          <w:numId w:val="32"/>
        </w:numPr>
        <w:rPr>
          <w:sz w:val="28"/>
          <w:szCs w:val="28"/>
        </w:rPr>
      </w:pPr>
      <w:r w:rsidRPr="00B80A75">
        <w:rPr>
          <w:sz w:val="28"/>
          <w:szCs w:val="28"/>
        </w:rPr>
        <w:t>Use behavioral cloning from simulation data (supervised learning).</w:t>
      </w:r>
    </w:p>
    <w:p w14:paraId="5DADA284" w14:textId="77777777" w:rsidR="00B80A75" w:rsidRPr="00B80A75" w:rsidRDefault="00B80A75" w:rsidP="00B80A75">
      <w:pPr>
        <w:numPr>
          <w:ilvl w:val="1"/>
          <w:numId w:val="32"/>
        </w:numPr>
        <w:rPr>
          <w:sz w:val="28"/>
          <w:szCs w:val="28"/>
        </w:rPr>
      </w:pPr>
      <w:r w:rsidRPr="00B80A75">
        <w:rPr>
          <w:sz w:val="28"/>
          <w:szCs w:val="28"/>
        </w:rPr>
        <w:t>Refine with RL for edge cases (e.g., overtaking).</w:t>
      </w:r>
    </w:p>
    <w:p w14:paraId="69408CA6" w14:textId="77777777" w:rsidR="00B80A75" w:rsidRPr="00B80A75" w:rsidRDefault="00B80A75" w:rsidP="00B80A75">
      <w:pPr>
        <w:rPr>
          <w:b/>
          <w:bCs/>
          <w:sz w:val="28"/>
          <w:szCs w:val="28"/>
        </w:rPr>
      </w:pPr>
      <w:r w:rsidRPr="00B80A75">
        <w:rPr>
          <w:b/>
          <w:bCs/>
          <w:sz w:val="28"/>
          <w:szCs w:val="28"/>
        </w:rPr>
        <w:t>5. ROS 2 Node Structure</w:t>
      </w:r>
    </w:p>
    <w:p w14:paraId="6C60AF51" w14:textId="77777777" w:rsidR="00B80A75" w:rsidRPr="00B80A75" w:rsidRDefault="00B80A75" w:rsidP="00B80A75">
      <w:pPr>
        <w:numPr>
          <w:ilvl w:val="0"/>
          <w:numId w:val="33"/>
        </w:numPr>
        <w:rPr>
          <w:sz w:val="28"/>
          <w:szCs w:val="28"/>
        </w:rPr>
      </w:pPr>
      <w:r w:rsidRPr="00B80A75">
        <w:rPr>
          <w:b/>
          <w:bCs/>
          <w:sz w:val="28"/>
          <w:szCs w:val="28"/>
        </w:rPr>
        <w:t>Nodes</w:t>
      </w:r>
      <w:r w:rsidRPr="00B80A75">
        <w:rPr>
          <w:sz w:val="28"/>
          <w:szCs w:val="28"/>
        </w:rPr>
        <w:t>:</w:t>
      </w:r>
    </w:p>
    <w:p w14:paraId="5432AFA9" w14:textId="77777777" w:rsidR="00B80A75" w:rsidRPr="00B80A75" w:rsidRDefault="00B80A75" w:rsidP="00B80A75">
      <w:pPr>
        <w:numPr>
          <w:ilvl w:val="1"/>
          <w:numId w:val="33"/>
        </w:numPr>
        <w:rPr>
          <w:sz w:val="28"/>
          <w:szCs w:val="28"/>
        </w:rPr>
      </w:pPr>
      <w:r w:rsidRPr="00B80A75">
        <w:rPr>
          <w:b/>
          <w:bCs/>
          <w:sz w:val="28"/>
          <w:szCs w:val="28"/>
        </w:rPr>
        <w:t>/lidar_node</w:t>
      </w:r>
      <w:r w:rsidRPr="00B80A75">
        <w:rPr>
          <w:sz w:val="28"/>
          <w:szCs w:val="28"/>
        </w:rPr>
        <w:t>: Processes RPLIDAR scans, runs obstacle detection model.</w:t>
      </w:r>
    </w:p>
    <w:p w14:paraId="3789BC57" w14:textId="77777777" w:rsidR="00B80A75" w:rsidRPr="00B80A75" w:rsidRDefault="00B80A75" w:rsidP="00B80A75">
      <w:pPr>
        <w:numPr>
          <w:ilvl w:val="1"/>
          <w:numId w:val="33"/>
        </w:numPr>
        <w:rPr>
          <w:sz w:val="28"/>
          <w:szCs w:val="28"/>
        </w:rPr>
      </w:pPr>
      <w:r w:rsidRPr="00B80A75">
        <w:rPr>
          <w:b/>
          <w:bCs/>
          <w:sz w:val="28"/>
          <w:szCs w:val="28"/>
        </w:rPr>
        <w:t>/camera_node</w:t>
      </w:r>
      <w:r w:rsidRPr="00B80A75">
        <w:rPr>
          <w:sz w:val="28"/>
          <w:szCs w:val="28"/>
        </w:rPr>
        <w:t>: Captures images, runs YOLOv8n and lane detection.</w:t>
      </w:r>
    </w:p>
    <w:p w14:paraId="3A0B1632" w14:textId="77777777" w:rsidR="00B80A75" w:rsidRPr="00B80A75" w:rsidRDefault="00B80A75" w:rsidP="00B80A75">
      <w:pPr>
        <w:numPr>
          <w:ilvl w:val="1"/>
          <w:numId w:val="33"/>
        </w:numPr>
        <w:rPr>
          <w:sz w:val="28"/>
          <w:szCs w:val="28"/>
        </w:rPr>
      </w:pPr>
      <w:r w:rsidRPr="00B80A75">
        <w:rPr>
          <w:b/>
          <w:bCs/>
          <w:sz w:val="28"/>
          <w:szCs w:val="28"/>
        </w:rPr>
        <w:t>/fusion_node</w:t>
      </w:r>
      <w:r w:rsidRPr="00B80A75">
        <w:rPr>
          <w:sz w:val="28"/>
          <w:szCs w:val="28"/>
        </w:rPr>
        <w:t>: Aggregates LiDAR/camera predictions into a custom message.</w:t>
      </w:r>
    </w:p>
    <w:p w14:paraId="565F45AB" w14:textId="77777777" w:rsidR="00B80A75" w:rsidRPr="00B80A75" w:rsidRDefault="00B80A75" w:rsidP="00B80A75">
      <w:pPr>
        <w:numPr>
          <w:ilvl w:val="1"/>
          <w:numId w:val="33"/>
        </w:numPr>
        <w:rPr>
          <w:sz w:val="28"/>
          <w:szCs w:val="28"/>
        </w:rPr>
      </w:pPr>
      <w:r w:rsidRPr="00B80A75">
        <w:rPr>
          <w:b/>
          <w:bCs/>
          <w:sz w:val="28"/>
          <w:szCs w:val="28"/>
        </w:rPr>
        <w:t>/rl_controller</w:t>
      </w:r>
      <w:r w:rsidRPr="00B80A75">
        <w:rPr>
          <w:sz w:val="28"/>
          <w:szCs w:val="28"/>
        </w:rPr>
        <w:t>: Runs the RL policy or MLP controller, sends motor commands.</w:t>
      </w:r>
    </w:p>
    <w:p w14:paraId="2000923B" w14:textId="77777777" w:rsidR="00B80A75" w:rsidRPr="00B80A75" w:rsidRDefault="00B80A75" w:rsidP="00B80A75">
      <w:pPr>
        <w:numPr>
          <w:ilvl w:val="1"/>
          <w:numId w:val="33"/>
        </w:numPr>
        <w:rPr>
          <w:sz w:val="28"/>
          <w:szCs w:val="28"/>
        </w:rPr>
      </w:pPr>
      <w:r w:rsidRPr="00B80A75">
        <w:rPr>
          <w:b/>
          <w:bCs/>
          <w:sz w:val="28"/>
          <w:szCs w:val="28"/>
        </w:rPr>
        <w:lastRenderedPageBreak/>
        <w:t>/motor_driver</w:t>
      </w:r>
      <w:r w:rsidRPr="00B80A75">
        <w:rPr>
          <w:sz w:val="28"/>
          <w:szCs w:val="28"/>
        </w:rPr>
        <w:t>: Converts speed/steering to PWM signals for L298N.</w:t>
      </w:r>
    </w:p>
    <w:p w14:paraId="50F6A47E" w14:textId="77777777" w:rsidR="00B80A75" w:rsidRPr="00B80A75" w:rsidRDefault="00B80A75" w:rsidP="00B80A75">
      <w:pPr>
        <w:numPr>
          <w:ilvl w:val="0"/>
          <w:numId w:val="33"/>
        </w:numPr>
        <w:rPr>
          <w:sz w:val="28"/>
          <w:szCs w:val="28"/>
        </w:rPr>
      </w:pPr>
      <w:r w:rsidRPr="00B80A75">
        <w:rPr>
          <w:b/>
          <w:bCs/>
          <w:sz w:val="28"/>
          <w:szCs w:val="28"/>
        </w:rPr>
        <w:t>Custom Messages</w:t>
      </w:r>
      <w:r w:rsidRPr="00B80A75">
        <w:rPr>
          <w:sz w:val="28"/>
          <w:szCs w:val="28"/>
        </w:rPr>
        <w:t>:</w:t>
      </w:r>
    </w:p>
    <w:p w14:paraId="2111656B" w14:textId="77777777" w:rsidR="00B80A75" w:rsidRPr="00B80A75" w:rsidRDefault="00B80A75" w:rsidP="00B80A75">
      <w:pPr>
        <w:numPr>
          <w:ilvl w:val="1"/>
          <w:numId w:val="34"/>
        </w:numPr>
        <w:rPr>
          <w:sz w:val="28"/>
          <w:szCs w:val="28"/>
        </w:rPr>
      </w:pPr>
      <w:r w:rsidRPr="00B80A75">
        <w:rPr>
          <w:sz w:val="28"/>
          <w:szCs w:val="28"/>
        </w:rPr>
        <w:t>SensorFusion.msg: float32[8] lidar_distances, float32 lane_deviation, float32 object_risk.</w:t>
      </w:r>
    </w:p>
    <w:p w14:paraId="336C8613" w14:textId="77777777" w:rsidR="00B80A75" w:rsidRPr="00B80A75" w:rsidRDefault="00B80A75" w:rsidP="00B80A75">
      <w:pPr>
        <w:rPr>
          <w:b/>
          <w:bCs/>
          <w:sz w:val="28"/>
          <w:szCs w:val="28"/>
        </w:rPr>
      </w:pPr>
      <w:r w:rsidRPr="00B80A75">
        <w:rPr>
          <w:b/>
          <w:bCs/>
          <w:sz w:val="28"/>
          <w:szCs w:val="28"/>
        </w:rPr>
        <w:t>6. Real-Time Optimization</w:t>
      </w:r>
    </w:p>
    <w:p w14:paraId="65605653" w14:textId="77777777" w:rsidR="00B80A75" w:rsidRPr="00B80A75" w:rsidRDefault="00B80A75" w:rsidP="00B80A75">
      <w:pPr>
        <w:numPr>
          <w:ilvl w:val="0"/>
          <w:numId w:val="35"/>
        </w:numPr>
        <w:rPr>
          <w:sz w:val="28"/>
          <w:szCs w:val="28"/>
        </w:rPr>
      </w:pPr>
      <w:r w:rsidRPr="00B80A75">
        <w:rPr>
          <w:b/>
          <w:bCs/>
          <w:sz w:val="28"/>
          <w:szCs w:val="28"/>
        </w:rPr>
        <w:t>Raspberry Pi Tweaks</w:t>
      </w:r>
      <w:r w:rsidRPr="00B80A75">
        <w:rPr>
          <w:sz w:val="28"/>
          <w:szCs w:val="28"/>
        </w:rPr>
        <w:t>:</w:t>
      </w:r>
    </w:p>
    <w:p w14:paraId="3BDC9CAC" w14:textId="77777777" w:rsidR="00B80A75" w:rsidRPr="00B80A75" w:rsidRDefault="00B80A75" w:rsidP="00B80A75">
      <w:pPr>
        <w:numPr>
          <w:ilvl w:val="1"/>
          <w:numId w:val="35"/>
        </w:numPr>
        <w:rPr>
          <w:sz w:val="28"/>
          <w:szCs w:val="28"/>
        </w:rPr>
      </w:pPr>
      <w:r w:rsidRPr="00B80A75">
        <w:rPr>
          <w:sz w:val="28"/>
          <w:szCs w:val="28"/>
        </w:rPr>
        <w:t>Overclock CPU to 2.0 GHz.</w:t>
      </w:r>
    </w:p>
    <w:p w14:paraId="19734941" w14:textId="77777777" w:rsidR="00B80A75" w:rsidRPr="00B80A75" w:rsidRDefault="00B80A75" w:rsidP="00B80A75">
      <w:pPr>
        <w:numPr>
          <w:ilvl w:val="1"/>
          <w:numId w:val="35"/>
        </w:numPr>
        <w:rPr>
          <w:sz w:val="28"/>
          <w:szCs w:val="28"/>
        </w:rPr>
      </w:pPr>
      <w:r w:rsidRPr="00B80A75">
        <w:rPr>
          <w:sz w:val="28"/>
          <w:szCs w:val="28"/>
        </w:rPr>
        <w:t>Use </w:t>
      </w:r>
      <w:r w:rsidRPr="00B80A75">
        <w:rPr>
          <w:b/>
          <w:bCs/>
          <w:sz w:val="28"/>
          <w:szCs w:val="28"/>
        </w:rPr>
        <w:t>TensorFlow Lite</w:t>
      </w:r>
      <w:r w:rsidRPr="00B80A75">
        <w:rPr>
          <w:sz w:val="28"/>
          <w:szCs w:val="28"/>
        </w:rPr>
        <w:t> or </w:t>
      </w:r>
      <w:r w:rsidRPr="00B80A75">
        <w:rPr>
          <w:b/>
          <w:bCs/>
          <w:sz w:val="28"/>
          <w:szCs w:val="28"/>
        </w:rPr>
        <w:t>ONNX Runtime</w:t>
      </w:r>
      <w:r w:rsidRPr="00B80A75">
        <w:rPr>
          <w:sz w:val="28"/>
          <w:szCs w:val="28"/>
        </w:rPr>
        <w:t> for model inference.</w:t>
      </w:r>
    </w:p>
    <w:p w14:paraId="76CE0320" w14:textId="77777777" w:rsidR="00B80A75" w:rsidRPr="00B80A75" w:rsidRDefault="00B80A75" w:rsidP="00B80A75">
      <w:pPr>
        <w:numPr>
          <w:ilvl w:val="1"/>
          <w:numId w:val="35"/>
        </w:numPr>
        <w:rPr>
          <w:sz w:val="28"/>
          <w:szCs w:val="28"/>
        </w:rPr>
      </w:pPr>
      <w:r w:rsidRPr="00B80A75">
        <w:rPr>
          <w:sz w:val="28"/>
          <w:szCs w:val="28"/>
        </w:rPr>
        <w:t>Assign CPU cores to critical nodes (e.g., taskset for /rl_controller).</w:t>
      </w:r>
    </w:p>
    <w:p w14:paraId="585ACB86" w14:textId="77777777" w:rsidR="00B80A75" w:rsidRPr="00B80A75" w:rsidRDefault="00B80A75" w:rsidP="00B80A75">
      <w:pPr>
        <w:numPr>
          <w:ilvl w:val="0"/>
          <w:numId w:val="35"/>
        </w:numPr>
        <w:rPr>
          <w:sz w:val="28"/>
          <w:szCs w:val="28"/>
        </w:rPr>
      </w:pPr>
      <w:r w:rsidRPr="00B80A75">
        <w:rPr>
          <w:b/>
          <w:bCs/>
          <w:sz w:val="28"/>
          <w:szCs w:val="28"/>
        </w:rPr>
        <w:t>Edge TPU Acceleration</w:t>
      </w:r>
      <w:r w:rsidRPr="00B80A75">
        <w:rPr>
          <w:sz w:val="28"/>
          <w:szCs w:val="28"/>
        </w:rPr>
        <w:t>: Offload YOLOv8n to Coral USB Accelerator.</w:t>
      </w:r>
    </w:p>
    <w:p w14:paraId="2E3EB8E9" w14:textId="77777777" w:rsidR="00B80A75" w:rsidRPr="00B80A75" w:rsidRDefault="00B80A75" w:rsidP="00B80A75">
      <w:pPr>
        <w:rPr>
          <w:b/>
          <w:bCs/>
          <w:sz w:val="28"/>
          <w:szCs w:val="28"/>
        </w:rPr>
      </w:pPr>
      <w:r w:rsidRPr="00B80A75">
        <w:rPr>
          <w:b/>
          <w:bCs/>
          <w:sz w:val="28"/>
          <w:szCs w:val="28"/>
        </w:rPr>
        <w:t>7. Testing &amp; Deployment</w:t>
      </w:r>
    </w:p>
    <w:p w14:paraId="37488555" w14:textId="77777777" w:rsidR="00B80A75" w:rsidRPr="00B80A75" w:rsidRDefault="00B80A75" w:rsidP="00B80A75">
      <w:pPr>
        <w:numPr>
          <w:ilvl w:val="0"/>
          <w:numId w:val="36"/>
        </w:numPr>
        <w:rPr>
          <w:sz w:val="28"/>
          <w:szCs w:val="28"/>
        </w:rPr>
      </w:pPr>
      <w:r w:rsidRPr="00B80A75">
        <w:rPr>
          <w:b/>
          <w:bCs/>
          <w:sz w:val="28"/>
          <w:szCs w:val="28"/>
        </w:rPr>
        <w:t>Simulation Validation</w:t>
      </w:r>
      <w:r w:rsidRPr="00B80A75">
        <w:rPr>
          <w:sz w:val="28"/>
          <w:szCs w:val="28"/>
        </w:rPr>
        <w:t>: Test RL policy in varied Gazebo environments.</w:t>
      </w:r>
    </w:p>
    <w:p w14:paraId="742FDAAD" w14:textId="77777777" w:rsidR="00B80A75" w:rsidRPr="00B80A75" w:rsidRDefault="00B80A75" w:rsidP="00B80A75">
      <w:pPr>
        <w:numPr>
          <w:ilvl w:val="0"/>
          <w:numId w:val="36"/>
        </w:numPr>
        <w:rPr>
          <w:sz w:val="28"/>
          <w:szCs w:val="28"/>
        </w:rPr>
      </w:pPr>
      <w:r w:rsidRPr="00B80A75">
        <w:rPr>
          <w:b/>
          <w:bCs/>
          <w:sz w:val="28"/>
          <w:szCs w:val="28"/>
        </w:rPr>
        <w:t>Hardware-in-the-Loop (HIL)</w:t>
      </w:r>
      <w:r w:rsidRPr="00B80A75">
        <w:rPr>
          <w:sz w:val="28"/>
          <w:szCs w:val="28"/>
        </w:rPr>
        <w:t>: Connect ROS 2 to real sensors/motors while using simulated LiDAR/camera.</w:t>
      </w:r>
    </w:p>
    <w:p w14:paraId="6AE52604" w14:textId="77777777" w:rsidR="00B80A75" w:rsidRPr="00B80A75" w:rsidRDefault="00B80A75" w:rsidP="00B80A75">
      <w:pPr>
        <w:numPr>
          <w:ilvl w:val="0"/>
          <w:numId w:val="36"/>
        </w:numPr>
        <w:rPr>
          <w:sz w:val="28"/>
          <w:szCs w:val="28"/>
        </w:rPr>
      </w:pPr>
      <w:r w:rsidRPr="00B80A75">
        <w:rPr>
          <w:b/>
          <w:bCs/>
          <w:sz w:val="28"/>
          <w:szCs w:val="28"/>
        </w:rPr>
        <w:t>Field Testing</w:t>
      </w:r>
      <w:r w:rsidRPr="00B80A75">
        <w:rPr>
          <w:sz w:val="28"/>
          <w:szCs w:val="28"/>
        </w:rPr>
        <w:t>:</w:t>
      </w:r>
    </w:p>
    <w:p w14:paraId="73F05B5D" w14:textId="77777777" w:rsidR="00B80A75" w:rsidRPr="00B80A75" w:rsidRDefault="00B80A75" w:rsidP="00B80A75">
      <w:pPr>
        <w:numPr>
          <w:ilvl w:val="1"/>
          <w:numId w:val="36"/>
        </w:numPr>
        <w:rPr>
          <w:sz w:val="28"/>
          <w:szCs w:val="28"/>
        </w:rPr>
      </w:pPr>
      <w:r w:rsidRPr="00B80A75">
        <w:rPr>
          <w:sz w:val="28"/>
          <w:szCs w:val="28"/>
        </w:rPr>
        <w:t>Start in controlled environments (e.g., empty parking lot).</w:t>
      </w:r>
    </w:p>
    <w:p w14:paraId="66EDFEFC" w14:textId="77777777" w:rsidR="00B80A75" w:rsidRPr="00B80A75" w:rsidRDefault="00B80A75" w:rsidP="00B80A75">
      <w:pPr>
        <w:numPr>
          <w:ilvl w:val="1"/>
          <w:numId w:val="36"/>
        </w:numPr>
        <w:rPr>
          <w:sz w:val="28"/>
          <w:szCs w:val="28"/>
        </w:rPr>
      </w:pPr>
      <w:r w:rsidRPr="00B80A75">
        <w:rPr>
          <w:sz w:val="28"/>
          <w:szCs w:val="28"/>
        </w:rPr>
        <w:t>Gradually introduce dynamic obstacles (e.g., moving boxes).</w:t>
      </w:r>
    </w:p>
    <w:p w14:paraId="535C01A8" w14:textId="77777777" w:rsidR="00B80A75" w:rsidRPr="00B80A75" w:rsidRDefault="00B80A75" w:rsidP="00B80A75">
      <w:pPr>
        <w:rPr>
          <w:sz w:val="28"/>
          <w:szCs w:val="28"/>
        </w:rPr>
      </w:pPr>
      <w:r w:rsidRPr="00B80A75">
        <w:rPr>
          <w:sz w:val="28"/>
          <w:szCs w:val="28"/>
        </w:rPr>
        <w:pict w14:anchorId="2C7BAE9F">
          <v:rect id="_x0000_i1050" style="width:0;height:.75pt" o:hralign="center" o:hrstd="t" o:hrnoshade="t" o:hr="t" fillcolor="#404040" stroked="f"/>
        </w:pict>
      </w:r>
    </w:p>
    <w:p w14:paraId="431D553C" w14:textId="77777777" w:rsidR="00B80A75" w:rsidRDefault="00B80A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CD6486F" w14:textId="0B7C8595" w:rsidR="00B80A75" w:rsidRPr="00B80A75" w:rsidRDefault="00B80A75" w:rsidP="00B80A75">
      <w:pPr>
        <w:rPr>
          <w:sz w:val="28"/>
          <w:szCs w:val="28"/>
        </w:rPr>
      </w:pPr>
      <w:r w:rsidRPr="00B80A75">
        <w:rPr>
          <w:b/>
          <w:bCs/>
          <w:sz w:val="28"/>
          <w:szCs w:val="28"/>
        </w:rPr>
        <w:lastRenderedPageBreak/>
        <w:t>ROS 2 Custom Message</w:t>
      </w:r>
      <w:r w:rsidRPr="00B80A75">
        <w:rPr>
          <w:sz w:val="28"/>
          <w:szCs w:val="28"/>
        </w:rPr>
        <w:t>:</w:t>
      </w:r>
    </w:p>
    <w:p w14:paraId="7615C1DB" w14:textId="77777777" w:rsidR="00B80A75" w:rsidRPr="00B80A75" w:rsidRDefault="00B80A75" w:rsidP="00B80A75">
      <w:pPr>
        <w:rPr>
          <w:sz w:val="28"/>
          <w:szCs w:val="28"/>
        </w:rPr>
      </w:pPr>
      <w:r w:rsidRPr="00B80A75">
        <w:rPr>
          <w:sz w:val="28"/>
          <w:szCs w:val="28"/>
        </w:rPr>
        <w:t># SensorFusion.msg</w:t>
      </w:r>
    </w:p>
    <w:p w14:paraId="3BBAEB51" w14:textId="77777777" w:rsidR="00B80A75" w:rsidRPr="00B80A75" w:rsidRDefault="00B80A75" w:rsidP="00B80A75">
      <w:pPr>
        <w:rPr>
          <w:sz w:val="28"/>
          <w:szCs w:val="28"/>
        </w:rPr>
      </w:pPr>
      <w:r w:rsidRPr="00B80A75">
        <w:rPr>
          <w:sz w:val="28"/>
          <w:szCs w:val="28"/>
        </w:rPr>
        <w:t>float32[8] lidar_distances</w:t>
      </w:r>
    </w:p>
    <w:p w14:paraId="0CE25D78" w14:textId="77777777" w:rsidR="00B80A75" w:rsidRPr="00B80A75" w:rsidRDefault="00B80A75" w:rsidP="00B80A75">
      <w:pPr>
        <w:rPr>
          <w:sz w:val="28"/>
          <w:szCs w:val="28"/>
        </w:rPr>
      </w:pPr>
      <w:r w:rsidRPr="00B80A75">
        <w:rPr>
          <w:sz w:val="28"/>
          <w:szCs w:val="28"/>
        </w:rPr>
        <w:t>float32 lane_deviation</w:t>
      </w:r>
    </w:p>
    <w:p w14:paraId="63286C4E" w14:textId="77777777" w:rsidR="00B80A75" w:rsidRPr="00B80A75" w:rsidRDefault="00B80A75" w:rsidP="00B80A75">
      <w:pPr>
        <w:rPr>
          <w:sz w:val="28"/>
          <w:szCs w:val="28"/>
        </w:rPr>
      </w:pPr>
      <w:r w:rsidRPr="00B80A75">
        <w:rPr>
          <w:sz w:val="28"/>
          <w:szCs w:val="28"/>
        </w:rPr>
        <w:t>float32 object_risk</w:t>
      </w:r>
    </w:p>
    <w:p w14:paraId="728DF07E" w14:textId="77777777" w:rsidR="00B80A75" w:rsidRDefault="00B80A75" w:rsidP="00B80A75">
      <w:pPr>
        <w:rPr>
          <w:b/>
          <w:bCs/>
          <w:sz w:val="28"/>
          <w:szCs w:val="28"/>
        </w:rPr>
      </w:pPr>
    </w:p>
    <w:p w14:paraId="20CFD084" w14:textId="575BA9CD" w:rsidR="00B80A75" w:rsidRPr="00B80A75" w:rsidRDefault="00B80A75" w:rsidP="00B80A75">
      <w:pPr>
        <w:rPr>
          <w:sz w:val="28"/>
          <w:szCs w:val="28"/>
        </w:rPr>
      </w:pPr>
      <w:r w:rsidRPr="00B80A75">
        <w:rPr>
          <w:b/>
          <w:bCs/>
          <w:sz w:val="28"/>
          <w:szCs w:val="28"/>
        </w:rPr>
        <w:t>RL Controller Node</w:t>
      </w:r>
      <w:r w:rsidRPr="00B80A75">
        <w:rPr>
          <w:sz w:val="28"/>
          <w:szCs w:val="28"/>
        </w:rPr>
        <w:t>:</w:t>
      </w:r>
    </w:p>
    <w:p w14:paraId="07497E77" w14:textId="77777777" w:rsidR="00B80A75" w:rsidRPr="00B80A75" w:rsidRDefault="00B80A75" w:rsidP="00B80A75">
      <w:pPr>
        <w:rPr>
          <w:sz w:val="28"/>
          <w:szCs w:val="28"/>
        </w:rPr>
      </w:pPr>
      <w:r w:rsidRPr="00B80A75">
        <w:rPr>
          <w:sz w:val="28"/>
          <w:szCs w:val="28"/>
        </w:rPr>
        <w:t>import rclpy</w:t>
      </w:r>
    </w:p>
    <w:p w14:paraId="29854D5C" w14:textId="77777777" w:rsidR="00B80A75" w:rsidRPr="00B80A75" w:rsidRDefault="00B80A75" w:rsidP="00B80A75">
      <w:pPr>
        <w:rPr>
          <w:sz w:val="28"/>
          <w:szCs w:val="28"/>
        </w:rPr>
      </w:pPr>
      <w:r w:rsidRPr="00B80A75">
        <w:rPr>
          <w:sz w:val="28"/>
          <w:szCs w:val="28"/>
        </w:rPr>
        <w:t>from rclpy.node import Node</w:t>
      </w:r>
    </w:p>
    <w:p w14:paraId="79F589C0" w14:textId="77777777" w:rsidR="00B80A75" w:rsidRPr="00B80A75" w:rsidRDefault="00B80A75" w:rsidP="00B80A75">
      <w:pPr>
        <w:rPr>
          <w:sz w:val="28"/>
          <w:szCs w:val="28"/>
        </w:rPr>
      </w:pPr>
      <w:r w:rsidRPr="00B80A75">
        <w:rPr>
          <w:sz w:val="28"/>
          <w:szCs w:val="28"/>
        </w:rPr>
        <w:t>from sensor_fusion.msg import SensorFusion</w:t>
      </w:r>
    </w:p>
    <w:p w14:paraId="5BB287F4" w14:textId="77777777" w:rsidR="00B80A75" w:rsidRPr="00B80A75" w:rsidRDefault="00B80A75" w:rsidP="00B80A75">
      <w:pPr>
        <w:rPr>
          <w:sz w:val="28"/>
          <w:szCs w:val="28"/>
        </w:rPr>
      </w:pPr>
      <w:r w:rsidRPr="00B80A75">
        <w:rPr>
          <w:sz w:val="28"/>
          <w:szCs w:val="28"/>
        </w:rPr>
        <w:t>from stable_baselines3 import PPO</w:t>
      </w:r>
    </w:p>
    <w:p w14:paraId="6B16898F" w14:textId="77777777" w:rsidR="00B80A75" w:rsidRPr="00B80A75" w:rsidRDefault="00B80A75" w:rsidP="00B80A75">
      <w:pPr>
        <w:rPr>
          <w:sz w:val="28"/>
          <w:szCs w:val="28"/>
        </w:rPr>
      </w:pPr>
    </w:p>
    <w:p w14:paraId="5AA81EB2" w14:textId="77777777" w:rsidR="00B80A75" w:rsidRPr="00B80A75" w:rsidRDefault="00B80A75" w:rsidP="00B80A75">
      <w:pPr>
        <w:rPr>
          <w:sz w:val="28"/>
          <w:szCs w:val="28"/>
        </w:rPr>
      </w:pPr>
      <w:r w:rsidRPr="00B80A75">
        <w:rPr>
          <w:sz w:val="28"/>
          <w:szCs w:val="28"/>
        </w:rPr>
        <w:t>class RLController(Node):</w:t>
      </w:r>
    </w:p>
    <w:p w14:paraId="7EAE744B" w14:textId="77777777" w:rsidR="00B80A75" w:rsidRPr="00B80A75" w:rsidRDefault="00B80A75" w:rsidP="00B80A75">
      <w:pPr>
        <w:rPr>
          <w:sz w:val="28"/>
          <w:szCs w:val="28"/>
        </w:rPr>
      </w:pPr>
      <w:r w:rsidRPr="00B80A75">
        <w:rPr>
          <w:sz w:val="28"/>
          <w:szCs w:val="28"/>
        </w:rPr>
        <w:t xml:space="preserve">    def __init__(self):</w:t>
      </w:r>
    </w:p>
    <w:p w14:paraId="05B05517" w14:textId="77777777" w:rsidR="00B80A75" w:rsidRPr="00B80A75" w:rsidRDefault="00B80A75" w:rsidP="00B80A75">
      <w:pPr>
        <w:rPr>
          <w:sz w:val="28"/>
          <w:szCs w:val="28"/>
        </w:rPr>
      </w:pPr>
      <w:r w:rsidRPr="00B80A75">
        <w:rPr>
          <w:sz w:val="28"/>
          <w:szCs w:val="28"/>
        </w:rPr>
        <w:t xml:space="preserve">        super().__init__('rl_controller')</w:t>
      </w:r>
    </w:p>
    <w:p w14:paraId="58BCFFF0" w14:textId="77777777" w:rsidR="00B80A75" w:rsidRPr="00B80A75" w:rsidRDefault="00B80A75" w:rsidP="00B80A75">
      <w:pPr>
        <w:rPr>
          <w:sz w:val="28"/>
          <w:szCs w:val="28"/>
        </w:rPr>
      </w:pPr>
      <w:r w:rsidRPr="00B80A75">
        <w:rPr>
          <w:sz w:val="28"/>
          <w:szCs w:val="28"/>
        </w:rPr>
        <w:t xml:space="preserve">        self.sub = self.create_subscription(SensorFusion, '/fusion_data', self.callback, 10)</w:t>
      </w:r>
    </w:p>
    <w:p w14:paraId="65B376F2" w14:textId="77777777" w:rsidR="00B80A75" w:rsidRPr="00B80A75" w:rsidRDefault="00B80A75" w:rsidP="00B80A75">
      <w:pPr>
        <w:rPr>
          <w:sz w:val="28"/>
          <w:szCs w:val="28"/>
        </w:rPr>
      </w:pPr>
      <w:r w:rsidRPr="00B80A75">
        <w:rPr>
          <w:sz w:val="28"/>
          <w:szCs w:val="28"/>
        </w:rPr>
        <w:t xml:space="preserve">        self.model = PPO.load("rl_policy_sim.zip")  # Load trained policy</w:t>
      </w:r>
    </w:p>
    <w:p w14:paraId="30E71D2C" w14:textId="77777777" w:rsidR="00B80A75" w:rsidRPr="00B80A75" w:rsidRDefault="00B80A75" w:rsidP="00B80A75">
      <w:pPr>
        <w:rPr>
          <w:sz w:val="28"/>
          <w:szCs w:val="28"/>
        </w:rPr>
      </w:pPr>
      <w:r w:rsidRPr="00B80A75">
        <w:rPr>
          <w:sz w:val="28"/>
          <w:szCs w:val="28"/>
        </w:rPr>
        <w:t xml:space="preserve">        </w:t>
      </w:r>
    </w:p>
    <w:p w14:paraId="2D56F31B" w14:textId="77777777" w:rsidR="00B80A75" w:rsidRPr="00B80A75" w:rsidRDefault="00B80A75" w:rsidP="00B80A75">
      <w:pPr>
        <w:rPr>
          <w:sz w:val="28"/>
          <w:szCs w:val="28"/>
        </w:rPr>
      </w:pPr>
      <w:r w:rsidRPr="00B80A75">
        <w:rPr>
          <w:sz w:val="28"/>
          <w:szCs w:val="28"/>
        </w:rPr>
        <w:t xml:space="preserve">    def callback(self, msg):</w:t>
      </w:r>
    </w:p>
    <w:p w14:paraId="7BB92FA4" w14:textId="77777777" w:rsidR="00B80A75" w:rsidRPr="00B80A75" w:rsidRDefault="00B80A75" w:rsidP="00B80A75">
      <w:pPr>
        <w:rPr>
          <w:sz w:val="28"/>
          <w:szCs w:val="28"/>
        </w:rPr>
      </w:pPr>
      <w:r w:rsidRPr="00B80A75">
        <w:rPr>
          <w:sz w:val="28"/>
          <w:szCs w:val="28"/>
        </w:rPr>
        <w:t xml:space="preserve">        state = np.concatenate([msg.lidar_distances, [msg.lane_deviation, msg.object_risk]])</w:t>
      </w:r>
    </w:p>
    <w:p w14:paraId="0A65A8CF" w14:textId="77777777" w:rsidR="00B80A75" w:rsidRPr="00B80A75" w:rsidRDefault="00B80A75" w:rsidP="00B80A75">
      <w:pPr>
        <w:rPr>
          <w:sz w:val="28"/>
          <w:szCs w:val="28"/>
        </w:rPr>
      </w:pPr>
      <w:r w:rsidRPr="00B80A75">
        <w:rPr>
          <w:sz w:val="28"/>
          <w:szCs w:val="28"/>
        </w:rPr>
        <w:t xml:space="preserve">        action, _ = self.model.predict(state)</w:t>
      </w:r>
    </w:p>
    <w:p w14:paraId="7909B4FC" w14:textId="77777777" w:rsidR="00B80A75" w:rsidRPr="00B80A75" w:rsidRDefault="00B80A75" w:rsidP="00B80A75">
      <w:pPr>
        <w:rPr>
          <w:sz w:val="28"/>
          <w:szCs w:val="28"/>
        </w:rPr>
      </w:pPr>
      <w:r w:rsidRPr="00B80A75">
        <w:rPr>
          <w:sz w:val="28"/>
          <w:szCs w:val="28"/>
        </w:rPr>
        <w:t xml:space="preserve">        self.publish_motor_command(action)</w:t>
      </w:r>
    </w:p>
    <w:p w14:paraId="04BAC0A1" w14:textId="77777777" w:rsidR="00B80A75" w:rsidRDefault="00B80A75" w:rsidP="00B80A75">
      <w:pPr>
        <w:rPr>
          <w:b/>
          <w:bCs/>
          <w:sz w:val="28"/>
          <w:szCs w:val="28"/>
        </w:rPr>
      </w:pPr>
    </w:p>
    <w:p w14:paraId="047112B3" w14:textId="5EB945E1" w:rsidR="00B80A75" w:rsidRPr="00B80A75" w:rsidRDefault="00B80A75" w:rsidP="00B80A75">
      <w:pPr>
        <w:rPr>
          <w:sz w:val="28"/>
          <w:szCs w:val="28"/>
        </w:rPr>
      </w:pPr>
      <w:r w:rsidRPr="00B80A75">
        <w:rPr>
          <w:b/>
          <w:bCs/>
          <w:sz w:val="28"/>
          <w:szCs w:val="28"/>
        </w:rPr>
        <w:lastRenderedPageBreak/>
        <w:t>Sensor Fusion Logic</w:t>
      </w:r>
      <w:r w:rsidRPr="00B80A75">
        <w:rPr>
          <w:sz w:val="28"/>
          <w:szCs w:val="28"/>
        </w:rPr>
        <w:t>:</w:t>
      </w:r>
    </w:p>
    <w:p w14:paraId="5479CD28" w14:textId="77777777" w:rsidR="00B80A75" w:rsidRPr="00B80A75" w:rsidRDefault="00B80A75" w:rsidP="00B80A75">
      <w:pPr>
        <w:rPr>
          <w:sz w:val="28"/>
          <w:szCs w:val="28"/>
        </w:rPr>
      </w:pPr>
      <w:r w:rsidRPr="00B80A75">
        <w:rPr>
          <w:sz w:val="28"/>
          <w:szCs w:val="28"/>
        </w:rPr>
        <w:t>def fuse_data(lidar_distances, camera_data):</w:t>
      </w:r>
    </w:p>
    <w:p w14:paraId="5FC047A1" w14:textId="77777777" w:rsidR="00B80A75" w:rsidRPr="00B80A75" w:rsidRDefault="00B80A75" w:rsidP="00B80A75">
      <w:pPr>
        <w:rPr>
          <w:sz w:val="28"/>
          <w:szCs w:val="28"/>
        </w:rPr>
      </w:pPr>
      <w:r w:rsidRPr="00B80A75">
        <w:rPr>
          <w:sz w:val="28"/>
          <w:szCs w:val="28"/>
        </w:rPr>
        <w:t xml:space="preserve">    if np.min(lidar_distances) &lt; 0.3:  # 30cm threshold</w:t>
      </w:r>
    </w:p>
    <w:p w14:paraId="6E88CBFE" w14:textId="77777777" w:rsidR="00B80A75" w:rsidRPr="00B80A75" w:rsidRDefault="00B80A75" w:rsidP="00B80A75">
      <w:pPr>
        <w:rPr>
          <w:sz w:val="28"/>
          <w:szCs w:val="28"/>
        </w:rPr>
      </w:pPr>
      <w:r w:rsidRPr="00B80A75">
        <w:rPr>
          <w:sz w:val="28"/>
          <w:szCs w:val="28"/>
        </w:rPr>
        <w:t xml:space="preserve">        return (0.0, 0.0)  # Stop immediately</w:t>
      </w:r>
    </w:p>
    <w:p w14:paraId="1106CDAE" w14:textId="77777777" w:rsidR="00B80A75" w:rsidRPr="00B80A75" w:rsidRDefault="00B80A75" w:rsidP="00B80A75">
      <w:pPr>
        <w:rPr>
          <w:sz w:val="28"/>
          <w:szCs w:val="28"/>
        </w:rPr>
      </w:pPr>
      <w:r w:rsidRPr="00B80A75">
        <w:rPr>
          <w:sz w:val="28"/>
          <w:szCs w:val="28"/>
        </w:rPr>
        <w:t xml:space="preserve">    else:</w:t>
      </w:r>
    </w:p>
    <w:p w14:paraId="4D0D502C" w14:textId="77777777" w:rsidR="00B80A75" w:rsidRPr="00B80A75" w:rsidRDefault="00B80A75" w:rsidP="00B80A75">
      <w:pPr>
        <w:rPr>
          <w:sz w:val="28"/>
          <w:szCs w:val="28"/>
        </w:rPr>
      </w:pPr>
      <w:r w:rsidRPr="00B80A75">
        <w:rPr>
          <w:sz w:val="28"/>
          <w:szCs w:val="28"/>
        </w:rPr>
        <w:t xml:space="preserve">        # Blend steering based on lane deviation</w:t>
      </w:r>
    </w:p>
    <w:p w14:paraId="12C97829" w14:textId="77777777" w:rsidR="00B80A75" w:rsidRPr="00B80A75" w:rsidRDefault="00B80A75" w:rsidP="00B80A75">
      <w:pPr>
        <w:rPr>
          <w:sz w:val="28"/>
          <w:szCs w:val="28"/>
        </w:rPr>
      </w:pPr>
      <w:r w:rsidRPr="00B80A75">
        <w:rPr>
          <w:sz w:val="28"/>
          <w:szCs w:val="28"/>
        </w:rPr>
        <w:t xml:space="preserve">        steer = -0.5 * camera_data.lane_deviation</w:t>
      </w:r>
    </w:p>
    <w:p w14:paraId="56137E02" w14:textId="77777777" w:rsidR="00B80A75" w:rsidRPr="00B80A75" w:rsidRDefault="00B80A75" w:rsidP="00B80A75">
      <w:pPr>
        <w:rPr>
          <w:sz w:val="28"/>
          <w:szCs w:val="28"/>
        </w:rPr>
      </w:pPr>
      <w:r w:rsidRPr="00B80A75">
        <w:rPr>
          <w:sz w:val="28"/>
          <w:szCs w:val="28"/>
        </w:rPr>
        <w:t xml:space="preserve">        speed = 0.7 if camera_data.object_risk &lt; 0.2 else 0.3</w:t>
      </w:r>
    </w:p>
    <w:p w14:paraId="44D5E6A5" w14:textId="77777777" w:rsidR="00B80A75" w:rsidRPr="00B80A75" w:rsidRDefault="00B80A75" w:rsidP="00B80A75">
      <w:pPr>
        <w:rPr>
          <w:sz w:val="28"/>
          <w:szCs w:val="28"/>
        </w:rPr>
      </w:pPr>
      <w:r w:rsidRPr="00B80A75">
        <w:rPr>
          <w:sz w:val="28"/>
          <w:szCs w:val="28"/>
        </w:rPr>
        <w:t xml:space="preserve">        return (speed, steer)</w:t>
      </w:r>
    </w:p>
    <w:p w14:paraId="5CFE3290" w14:textId="77777777" w:rsidR="00B80A75" w:rsidRPr="00B80A75" w:rsidRDefault="00B80A75" w:rsidP="00B80A75">
      <w:pPr>
        <w:rPr>
          <w:sz w:val="28"/>
          <w:szCs w:val="28"/>
        </w:rPr>
      </w:pPr>
      <w:r w:rsidRPr="00B80A75">
        <w:rPr>
          <w:sz w:val="28"/>
          <w:szCs w:val="28"/>
        </w:rPr>
        <w:pict w14:anchorId="1FE6DFB5">
          <v:rect id="_x0000_i1051" style="width:0;height:.75pt" o:hralign="center" o:hrstd="t" o:hrnoshade="t" o:hr="t" fillcolor="#404040" stroked="f"/>
        </w:pict>
      </w:r>
    </w:p>
    <w:p w14:paraId="1EE6AA5D" w14:textId="77777777" w:rsidR="00B80A75" w:rsidRPr="00B80A75" w:rsidRDefault="00B80A75" w:rsidP="00B80A75">
      <w:pPr>
        <w:rPr>
          <w:b/>
          <w:bCs/>
          <w:sz w:val="28"/>
          <w:szCs w:val="28"/>
        </w:rPr>
      </w:pPr>
      <w:r w:rsidRPr="00B80A75">
        <w:rPr>
          <w:b/>
          <w:bCs/>
          <w:sz w:val="28"/>
          <w:szCs w:val="28"/>
        </w:rPr>
        <w:t>Challenges &amp; Mitigation</w:t>
      </w:r>
    </w:p>
    <w:p w14:paraId="1222626B" w14:textId="77777777" w:rsidR="00B80A75" w:rsidRPr="00B80A75" w:rsidRDefault="00B80A75" w:rsidP="00B80A75">
      <w:pPr>
        <w:numPr>
          <w:ilvl w:val="0"/>
          <w:numId w:val="37"/>
        </w:numPr>
        <w:rPr>
          <w:sz w:val="28"/>
          <w:szCs w:val="28"/>
        </w:rPr>
      </w:pPr>
      <w:r w:rsidRPr="00B80A75">
        <w:rPr>
          <w:b/>
          <w:bCs/>
          <w:sz w:val="28"/>
          <w:szCs w:val="28"/>
        </w:rPr>
        <w:t>Latency</w:t>
      </w:r>
      <w:r w:rsidRPr="00B80A75">
        <w:rPr>
          <w:sz w:val="28"/>
          <w:szCs w:val="28"/>
        </w:rPr>
        <w:t>: Use ROS 2 QoS settings to prioritize motor commands.</w:t>
      </w:r>
    </w:p>
    <w:p w14:paraId="4C2651ED" w14:textId="77777777" w:rsidR="00B80A75" w:rsidRPr="00B80A75" w:rsidRDefault="00B80A75" w:rsidP="00B80A75">
      <w:pPr>
        <w:numPr>
          <w:ilvl w:val="0"/>
          <w:numId w:val="37"/>
        </w:numPr>
        <w:rPr>
          <w:sz w:val="28"/>
          <w:szCs w:val="28"/>
        </w:rPr>
      </w:pPr>
      <w:r w:rsidRPr="00B80A75">
        <w:rPr>
          <w:b/>
          <w:bCs/>
          <w:sz w:val="28"/>
          <w:szCs w:val="28"/>
        </w:rPr>
        <w:t>Sim-to-Real Gap</w:t>
      </w:r>
      <w:r w:rsidRPr="00B80A75">
        <w:rPr>
          <w:sz w:val="28"/>
          <w:szCs w:val="28"/>
        </w:rPr>
        <w:t>: Add noise to simulation LiDAR/camera data during training.</w:t>
      </w:r>
    </w:p>
    <w:p w14:paraId="7521CDA2" w14:textId="77777777" w:rsidR="00B80A75" w:rsidRPr="00B80A75" w:rsidRDefault="00B80A75" w:rsidP="00B80A75">
      <w:pPr>
        <w:numPr>
          <w:ilvl w:val="0"/>
          <w:numId w:val="37"/>
        </w:numPr>
        <w:rPr>
          <w:sz w:val="28"/>
          <w:szCs w:val="28"/>
        </w:rPr>
      </w:pPr>
      <w:r w:rsidRPr="00B80A75">
        <w:rPr>
          <w:b/>
          <w:bCs/>
          <w:sz w:val="28"/>
          <w:szCs w:val="28"/>
        </w:rPr>
        <w:t>Compute Limits</w:t>
      </w:r>
      <w:r w:rsidRPr="00B80A75">
        <w:rPr>
          <w:sz w:val="28"/>
          <w:szCs w:val="28"/>
        </w:rPr>
        <w:t>: Offload inference to a secondary Pi or edge device.</w:t>
      </w:r>
    </w:p>
    <w:p w14:paraId="2CDAA635" w14:textId="77777777" w:rsidR="00B80A75" w:rsidRPr="00B80A75" w:rsidRDefault="00B80A75" w:rsidP="00B80A75">
      <w:pPr>
        <w:rPr>
          <w:sz w:val="28"/>
          <w:szCs w:val="28"/>
        </w:rPr>
      </w:pPr>
      <w:r w:rsidRPr="00B80A75">
        <w:rPr>
          <w:sz w:val="28"/>
          <w:szCs w:val="28"/>
        </w:rPr>
        <w:pict w14:anchorId="7720E357">
          <v:rect id="_x0000_i1052" style="width:0;height:.75pt" o:hralign="center" o:hrstd="t" o:hrnoshade="t" o:hr="t" fillcolor="#404040" stroked="f"/>
        </w:pict>
      </w:r>
    </w:p>
    <w:p w14:paraId="5B26F786" w14:textId="77777777" w:rsidR="00B80A75" w:rsidRPr="00B80A75" w:rsidRDefault="00B80A75" w:rsidP="00B80A75">
      <w:pPr>
        <w:rPr>
          <w:b/>
          <w:bCs/>
          <w:sz w:val="28"/>
          <w:szCs w:val="28"/>
        </w:rPr>
      </w:pPr>
      <w:r w:rsidRPr="00B80A75">
        <w:rPr>
          <w:b/>
          <w:bCs/>
          <w:sz w:val="28"/>
          <w:szCs w:val="28"/>
        </w:rPr>
        <w:t>Resources</w:t>
      </w:r>
    </w:p>
    <w:p w14:paraId="00F2B955" w14:textId="77777777" w:rsidR="00B80A75" w:rsidRPr="00B80A75" w:rsidRDefault="00B80A75" w:rsidP="00B80A75">
      <w:pPr>
        <w:numPr>
          <w:ilvl w:val="0"/>
          <w:numId w:val="38"/>
        </w:numPr>
        <w:rPr>
          <w:sz w:val="28"/>
          <w:szCs w:val="28"/>
        </w:rPr>
      </w:pPr>
      <w:r w:rsidRPr="00B80A75">
        <w:rPr>
          <w:b/>
          <w:bCs/>
          <w:sz w:val="28"/>
          <w:szCs w:val="28"/>
        </w:rPr>
        <w:t>ROS 2 Tutorials</w:t>
      </w:r>
      <w:r w:rsidRPr="00B80A75">
        <w:rPr>
          <w:sz w:val="28"/>
          <w:szCs w:val="28"/>
        </w:rPr>
        <w:t>: </w:t>
      </w:r>
      <w:hyperlink r:id="rId7" w:tgtFrame="_blank" w:history="1">
        <w:r w:rsidRPr="00B80A75">
          <w:rPr>
            <w:rStyle w:val="Hyperlink"/>
            <w:sz w:val="28"/>
            <w:szCs w:val="28"/>
          </w:rPr>
          <w:t>ROS 2 Documentation</w:t>
        </w:r>
      </w:hyperlink>
    </w:p>
    <w:p w14:paraId="7ABCA9B2" w14:textId="77777777" w:rsidR="00B80A75" w:rsidRPr="00B80A75" w:rsidRDefault="00B80A75" w:rsidP="00B80A75">
      <w:pPr>
        <w:numPr>
          <w:ilvl w:val="0"/>
          <w:numId w:val="38"/>
        </w:numPr>
        <w:rPr>
          <w:sz w:val="28"/>
          <w:szCs w:val="28"/>
        </w:rPr>
      </w:pPr>
      <w:r w:rsidRPr="00B80A75">
        <w:rPr>
          <w:b/>
          <w:bCs/>
          <w:sz w:val="28"/>
          <w:szCs w:val="28"/>
        </w:rPr>
        <w:t>Gazebo Setup</w:t>
      </w:r>
      <w:r w:rsidRPr="00B80A75">
        <w:rPr>
          <w:sz w:val="28"/>
          <w:szCs w:val="28"/>
        </w:rPr>
        <w:t>: </w:t>
      </w:r>
      <w:hyperlink r:id="rId8" w:tgtFrame="_blank" w:history="1">
        <w:r w:rsidRPr="00B80A75">
          <w:rPr>
            <w:rStyle w:val="Hyperlink"/>
            <w:sz w:val="28"/>
            <w:szCs w:val="28"/>
          </w:rPr>
          <w:t>Gazebo ROS 2 Plugins</w:t>
        </w:r>
      </w:hyperlink>
    </w:p>
    <w:p w14:paraId="32C71E3B" w14:textId="77777777" w:rsidR="00B80A75" w:rsidRPr="00B80A75" w:rsidRDefault="00B80A75" w:rsidP="00B80A75">
      <w:pPr>
        <w:numPr>
          <w:ilvl w:val="0"/>
          <w:numId w:val="38"/>
        </w:numPr>
        <w:rPr>
          <w:sz w:val="28"/>
          <w:szCs w:val="28"/>
        </w:rPr>
      </w:pPr>
      <w:r w:rsidRPr="00B80A75">
        <w:rPr>
          <w:b/>
          <w:bCs/>
          <w:sz w:val="28"/>
          <w:szCs w:val="28"/>
        </w:rPr>
        <w:t>RL Training</w:t>
      </w:r>
      <w:r w:rsidRPr="00B80A75">
        <w:rPr>
          <w:sz w:val="28"/>
          <w:szCs w:val="28"/>
        </w:rPr>
        <w:t>: </w:t>
      </w:r>
      <w:hyperlink r:id="rId9" w:tgtFrame="_blank" w:history="1">
        <w:r w:rsidRPr="00B80A75">
          <w:rPr>
            <w:rStyle w:val="Hyperlink"/>
            <w:sz w:val="28"/>
            <w:szCs w:val="28"/>
          </w:rPr>
          <w:t>Stable Baselines3 Guide</w:t>
        </w:r>
      </w:hyperlink>
    </w:p>
    <w:p w14:paraId="590D55AA" w14:textId="66E1BBFF" w:rsidR="000A0F9B" w:rsidRPr="00B80A75" w:rsidRDefault="000A0F9B" w:rsidP="00B80A75">
      <w:pPr>
        <w:rPr>
          <w:sz w:val="28"/>
          <w:szCs w:val="28"/>
        </w:rPr>
      </w:pPr>
    </w:p>
    <w:sectPr w:rsidR="000A0F9B" w:rsidRPr="00B80A75" w:rsidSect="000A0F9B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7FD8D1" w14:textId="77777777" w:rsidR="001B2681" w:rsidRDefault="001B2681">
      <w:pPr>
        <w:spacing w:after="0" w:line="240" w:lineRule="auto"/>
      </w:pPr>
      <w:r>
        <w:separator/>
      </w:r>
    </w:p>
  </w:endnote>
  <w:endnote w:type="continuationSeparator" w:id="0">
    <w:p w14:paraId="25214794" w14:textId="77777777" w:rsidR="001B2681" w:rsidRDefault="001B2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158DCC" w14:textId="77777777"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495392" w14:textId="77777777" w:rsidR="001B2681" w:rsidRDefault="001B2681">
      <w:pPr>
        <w:spacing w:after="0" w:line="240" w:lineRule="auto"/>
      </w:pPr>
      <w:r>
        <w:separator/>
      </w:r>
    </w:p>
  </w:footnote>
  <w:footnote w:type="continuationSeparator" w:id="0">
    <w:p w14:paraId="24914043" w14:textId="77777777" w:rsidR="001B2681" w:rsidRDefault="001B26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B10772"/>
    <w:multiLevelType w:val="multilevel"/>
    <w:tmpl w:val="8520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055BFE"/>
    <w:multiLevelType w:val="multilevel"/>
    <w:tmpl w:val="CD28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6A4A91"/>
    <w:multiLevelType w:val="multilevel"/>
    <w:tmpl w:val="C2DAB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907209"/>
    <w:multiLevelType w:val="multilevel"/>
    <w:tmpl w:val="21BA3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1E6A41"/>
    <w:multiLevelType w:val="multilevel"/>
    <w:tmpl w:val="3AE2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F04229"/>
    <w:multiLevelType w:val="multilevel"/>
    <w:tmpl w:val="B516B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5455AA"/>
    <w:multiLevelType w:val="multilevel"/>
    <w:tmpl w:val="41B2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D30F76"/>
    <w:multiLevelType w:val="multilevel"/>
    <w:tmpl w:val="9B64F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9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72575B"/>
    <w:multiLevelType w:val="hybridMultilevel"/>
    <w:tmpl w:val="0A84DBCA"/>
    <w:lvl w:ilvl="0" w:tplc="8C82FE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1902E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701D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24C60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47E17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F8640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25603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9C077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AEAB0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6E0A3D"/>
    <w:multiLevelType w:val="multilevel"/>
    <w:tmpl w:val="D126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6507AF"/>
    <w:multiLevelType w:val="multilevel"/>
    <w:tmpl w:val="CE3EB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87512042">
    <w:abstractNumId w:val="20"/>
  </w:num>
  <w:num w:numId="2" w16cid:durableId="2032100645">
    <w:abstractNumId w:val="18"/>
  </w:num>
  <w:num w:numId="3" w16cid:durableId="320234614">
    <w:abstractNumId w:val="18"/>
  </w:num>
  <w:num w:numId="4" w16cid:durableId="369457588">
    <w:abstractNumId w:val="18"/>
  </w:num>
  <w:num w:numId="5" w16cid:durableId="456488156">
    <w:abstractNumId w:val="18"/>
  </w:num>
  <w:num w:numId="6" w16cid:durableId="1275552944">
    <w:abstractNumId w:val="18"/>
  </w:num>
  <w:num w:numId="7" w16cid:durableId="1406953623">
    <w:abstractNumId w:val="18"/>
  </w:num>
  <w:num w:numId="8" w16cid:durableId="1564025649">
    <w:abstractNumId w:val="18"/>
  </w:num>
  <w:num w:numId="9" w16cid:durableId="300311116">
    <w:abstractNumId w:val="18"/>
  </w:num>
  <w:num w:numId="10" w16cid:durableId="2065716774">
    <w:abstractNumId w:val="18"/>
  </w:num>
  <w:num w:numId="11" w16cid:durableId="1908689664">
    <w:abstractNumId w:val="18"/>
  </w:num>
  <w:num w:numId="12" w16cid:durableId="439225724">
    <w:abstractNumId w:val="18"/>
  </w:num>
  <w:num w:numId="13" w16cid:durableId="1360156326">
    <w:abstractNumId w:val="25"/>
  </w:num>
  <w:num w:numId="14" w16cid:durableId="1188984724">
    <w:abstractNumId w:val="24"/>
  </w:num>
  <w:num w:numId="15" w16cid:durableId="1265070708">
    <w:abstractNumId w:val="26"/>
  </w:num>
  <w:num w:numId="16" w16cid:durableId="1238631675">
    <w:abstractNumId w:val="19"/>
  </w:num>
  <w:num w:numId="17" w16cid:durableId="381439261">
    <w:abstractNumId w:val="9"/>
  </w:num>
  <w:num w:numId="18" w16cid:durableId="1904950935">
    <w:abstractNumId w:val="7"/>
  </w:num>
  <w:num w:numId="19" w16cid:durableId="308831692">
    <w:abstractNumId w:val="6"/>
  </w:num>
  <w:num w:numId="20" w16cid:durableId="397292554">
    <w:abstractNumId w:val="5"/>
  </w:num>
  <w:num w:numId="21" w16cid:durableId="1499542918">
    <w:abstractNumId w:val="4"/>
  </w:num>
  <w:num w:numId="22" w16cid:durableId="429349550">
    <w:abstractNumId w:val="8"/>
  </w:num>
  <w:num w:numId="23" w16cid:durableId="435902663">
    <w:abstractNumId w:val="3"/>
  </w:num>
  <w:num w:numId="24" w16cid:durableId="1216772032">
    <w:abstractNumId w:val="2"/>
  </w:num>
  <w:num w:numId="25" w16cid:durableId="621962325">
    <w:abstractNumId w:val="1"/>
  </w:num>
  <w:num w:numId="26" w16cid:durableId="1865246566">
    <w:abstractNumId w:val="0"/>
  </w:num>
  <w:num w:numId="27" w16cid:durableId="1336299856">
    <w:abstractNumId w:val="13"/>
  </w:num>
  <w:num w:numId="28" w16cid:durableId="621962919">
    <w:abstractNumId w:val="15"/>
  </w:num>
  <w:num w:numId="29" w16cid:durableId="1329749784">
    <w:abstractNumId w:val="21"/>
  </w:num>
  <w:num w:numId="30" w16cid:durableId="678459968">
    <w:abstractNumId w:val="22"/>
  </w:num>
  <w:num w:numId="31" w16cid:durableId="1759866242">
    <w:abstractNumId w:val="17"/>
  </w:num>
  <w:num w:numId="32" w16cid:durableId="187376145">
    <w:abstractNumId w:val="23"/>
  </w:num>
  <w:num w:numId="33" w16cid:durableId="1589268825">
    <w:abstractNumId w:val="11"/>
  </w:num>
  <w:num w:numId="34" w16cid:durableId="1942564173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5" w16cid:durableId="310254950">
    <w:abstractNumId w:val="10"/>
  </w:num>
  <w:num w:numId="36" w16cid:durableId="725297389">
    <w:abstractNumId w:val="12"/>
  </w:num>
  <w:num w:numId="37" w16cid:durableId="8526649">
    <w:abstractNumId w:val="16"/>
  </w:num>
  <w:num w:numId="38" w16cid:durableId="19561296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A75"/>
    <w:rsid w:val="000A0F9B"/>
    <w:rsid w:val="00123E1E"/>
    <w:rsid w:val="0013591F"/>
    <w:rsid w:val="001B2681"/>
    <w:rsid w:val="00216BF8"/>
    <w:rsid w:val="0024640E"/>
    <w:rsid w:val="002C1B16"/>
    <w:rsid w:val="00374887"/>
    <w:rsid w:val="004257BB"/>
    <w:rsid w:val="00771F16"/>
    <w:rsid w:val="0078294C"/>
    <w:rsid w:val="008B6008"/>
    <w:rsid w:val="00971DEC"/>
    <w:rsid w:val="00B64B70"/>
    <w:rsid w:val="00B66857"/>
    <w:rsid w:val="00B80A75"/>
    <w:rsid w:val="00BA3B94"/>
    <w:rsid w:val="00C07BE9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A3CFA0"/>
  <w15:chartTrackingRefBased/>
  <w15:docId w15:val="{B9F07D8F-0CCF-4D2C-906C-B8A86D905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character" w:styleId="UnresolvedMention">
    <w:name w:val="Unresolved Mention"/>
    <w:basedOn w:val="DefaultParagraphFont"/>
    <w:uiPriority w:val="99"/>
    <w:semiHidden/>
    <w:unhideWhenUsed/>
    <w:rsid w:val="00B80A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14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74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94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94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0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05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37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56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37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6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8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9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57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4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5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83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7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83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50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72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4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5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68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7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8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1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20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94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zebosim.org/docs/fortress/ros2_install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ros.org/en/humbl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stable-baselines3.readthedocs.i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ot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</Template>
  <TotalTime>7</TotalTime>
  <Pages>6</Pages>
  <Words>795</Words>
  <Characters>4534</Characters>
  <Application>Microsoft Office Word</Application>
  <DocSecurity>0</DocSecurity>
  <Lines>37</Lines>
  <Paragraphs>10</Paragraphs>
  <ScaleCrop>false</ScaleCrop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jerry liu</cp:lastModifiedBy>
  <cp:revision>1</cp:revision>
  <dcterms:created xsi:type="dcterms:W3CDTF">2025-04-04T13:56:00Z</dcterms:created>
  <dcterms:modified xsi:type="dcterms:W3CDTF">2025-04-04T14:03:00Z</dcterms:modified>
</cp:coreProperties>
</file>